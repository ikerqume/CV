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14DC6" w14:textId="04215FBF" w:rsidR="00447537" w:rsidRDefault="00447537" w:rsidP="0027624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pacing w:val="20"/>
          <w:u w:val="single"/>
          <w:lang w:val="ca-ES"/>
        </w:rPr>
      </w:pPr>
      <w:r>
        <w:rPr>
          <w:rFonts w:ascii="Arial" w:hAnsi="Arial" w:cs="Arial"/>
          <w:b/>
          <w:bCs/>
          <w:spacing w:val="20"/>
          <w:u w:val="single"/>
          <w:lang w:val="ca-ES"/>
        </w:rPr>
        <w:t xml:space="preserve">PRÀCTICA </w:t>
      </w:r>
      <w:r w:rsidR="00484410">
        <w:rPr>
          <w:rFonts w:ascii="Arial" w:hAnsi="Arial" w:cs="Arial"/>
          <w:b/>
          <w:bCs/>
          <w:spacing w:val="20"/>
          <w:u w:val="single"/>
          <w:lang w:val="ca-ES"/>
        </w:rPr>
        <w:t>2</w:t>
      </w:r>
      <w:r>
        <w:rPr>
          <w:rFonts w:ascii="Arial" w:hAnsi="Arial" w:cs="Arial"/>
          <w:b/>
          <w:bCs/>
          <w:spacing w:val="20"/>
          <w:u w:val="single"/>
          <w:lang w:val="ca-ES"/>
        </w:rPr>
        <w:t>:</w:t>
      </w:r>
      <w:r w:rsidR="0027624C">
        <w:rPr>
          <w:rFonts w:ascii="Arial" w:hAnsi="Arial" w:cs="Arial"/>
          <w:b/>
          <w:bCs/>
          <w:spacing w:val="20"/>
          <w:u w:val="single"/>
          <w:lang w:val="ca-ES"/>
        </w:rPr>
        <w:t xml:space="preserve"> </w:t>
      </w:r>
      <w:r w:rsidR="00484410">
        <w:rPr>
          <w:rFonts w:ascii="Arial" w:hAnsi="Arial" w:cs="Arial"/>
          <w:b/>
          <w:bCs/>
          <w:spacing w:val="20"/>
          <w:u w:val="single"/>
          <w:lang w:val="ca-ES"/>
        </w:rPr>
        <w:t>Exercicis Accés Remot</w:t>
      </w:r>
    </w:p>
    <w:p w14:paraId="4C61892F" w14:textId="77777777" w:rsidR="006C7FFD" w:rsidRPr="00D1150B" w:rsidRDefault="006C7FFD" w:rsidP="006C7FFD">
      <w:pPr>
        <w:tabs>
          <w:tab w:val="left" w:pos="2127"/>
          <w:tab w:val="left" w:pos="3969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 w:val="12"/>
          <w:szCs w:val="12"/>
          <w:lang w:val="ca-ES"/>
        </w:rPr>
      </w:pPr>
    </w:p>
    <w:p w14:paraId="54D8AB43" w14:textId="77777777" w:rsidR="006C7FFD" w:rsidRDefault="00623D59" w:rsidP="00623D59">
      <w:pPr>
        <w:tabs>
          <w:tab w:val="left" w:pos="2127"/>
          <w:tab w:val="left" w:pos="5670"/>
        </w:tabs>
        <w:autoSpaceDE w:val="0"/>
        <w:autoSpaceDN w:val="0"/>
        <w:adjustRightInd w:val="0"/>
        <w:spacing w:line="360" w:lineRule="auto"/>
        <w:rPr>
          <w:rStyle w:val="Hipervnculo"/>
          <w:rFonts w:ascii="Arial" w:hAnsi="Arial" w:cs="Arial"/>
          <w:sz w:val="20"/>
          <w:lang w:val="ca-ES"/>
        </w:rPr>
      </w:pPr>
      <w:r>
        <w:rPr>
          <w:rFonts w:ascii="Arial" w:hAnsi="Arial" w:cs="Arial"/>
          <w:b/>
          <w:bCs/>
          <w:spacing w:val="20"/>
          <w:sz w:val="20"/>
          <w:lang w:val="ca-ES"/>
        </w:rPr>
        <w:t>Professor</w:t>
      </w:r>
      <w:r w:rsidR="006C7FFD" w:rsidRPr="001840E5">
        <w:rPr>
          <w:rFonts w:ascii="Arial" w:hAnsi="Arial" w:cs="Arial"/>
          <w:b/>
          <w:bCs/>
          <w:spacing w:val="20"/>
          <w:sz w:val="20"/>
          <w:lang w:val="ca-ES"/>
        </w:rPr>
        <w:tab/>
      </w:r>
      <w:r w:rsidR="006C7FFD" w:rsidRPr="001840E5">
        <w:rPr>
          <w:rFonts w:ascii="Arial" w:hAnsi="Arial" w:cs="Arial"/>
          <w:sz w:val="20"/>
          <w:lang w:val="ca-ES"/>
        </w:rPr>
        <w:t xml:space="preserve">Pedro </w:t>
      </w:r>
      <w:r>
        <w:rPr>
          <w:rFonts w:ascii="Arial" w:hAnsi="Arial" w:cs="Arial"/>
          <w:sz w:val="20"/>
          <w:lang w:val="ca-ES"/>
        </w:rPr>
        <w:t xml:space="preserve">J. </w:t>
      </w:r>
      <w:r w:rsidR="006C7FFD" w:rsidRPr="001840E5">
        <w:rPr>
          <w:rFonts w:ascii="Arial" w:hAnsi="Arial" w:cs="Arial"/>
          <w:sz w:val="20"/>
          <w:lang w:val="ca-ES"/>
        </w:rPr>
        <w:t>Blanco</w:t>
      </w:r>
      <w:r w:rsidR="006C7FFD" w:rsidRPr="001840E5">
        <w:rPr>
          <w:rFonts w:ascii="Arial" w:hAnsi="Arial" w:cs="Arial"/>
          <w:sz w:val="20"/>
          <w:lang w:val="ca-ES"/>
        </w:rPr>
        <w:tab/>
      </w:r>
      <w:hyperlink r:id="rId8" w:history="1">
        <w:r w:rsidR="006C7FFD" w:rsidRPr="001840E5">
          <w:rPr>
            <w:rStyle w:val="Hipervnculo"/>
            <w:rFonts w:ascii="Arial" w:hAnsi="Arial" w:cs="Arial"/>
            <w:sz w:val="20"/>
            <w:lang w:val="ca-ES"/>
          </w:rPr>
          <w:t>pedro.blanco@fje.edu</w:t>
        </w:r>
      </w:hyperlink>
    </w:p>
    <w:p w14:paraId="4273DB37" w14:textId="77777777" w:rsidR="0034605A" w:rsidRPr="001840E5" w:rsidRDefault="0034605A" w:rsidP="0034605A">
      <w:pPr>
        <w:tabs>
          <w:tab w:val="left" w:pos="2127"/>
          <w:tab w:val="left" w:pos="3969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ab/>
        <w:t>Agnès Plans</w:t>
      </w:r>
      <w:r w:rsidRPr="001840E5">
        <w:rPr>
          <w:rFonts w:ascii="Arial" w:hAnsi="Arial" w:cs="Arial"/>
          <w:sz w:val="20"/>
          <w:lang w:val="ca-ES"/>
        </w:rPr>
        <w:tab/>
      </w:r>
      <w:r>
        <w:rPr>
          <w:rFonts w:ascii="Arial" w:hAnsi="Arial" w:cs="Arial"/>
          <w:sz w:val="20"/>
          <w:lang w:val="ca-ES"/>
        </w:rPr>
        <w:tab/>
      </w:r>
      <w:r>
        <w:rPr>
          <w:rFonts w:ascii="Arial" w:hAnsi="Arial" w:cs="Arial"/>
          <w:sz w:val="20"/>
          <w:lang w:val="ca-ES"/>
        </w:rPr>
        <w:tab/>
      </w:r>
      <w:r>
        <w:rPr>
          <w:rFonts w:ascii="Arial" w:hAnsi="Arial" w:cs="Arial"/>
          <w:sz w:val="20"/>
          <w:lang w:val="ca-ES"/>
        </w:rPr>
        <w:tab/>
      </w:r>
      <w:hyperlink r:id="rId9" w:history="1">
        <w:r w:rsidRPr="005A2F0F">
          <w:rPr>
            <w:rStyle w:val="Hipervnculo"/>
            <w:rFonts w:ascii="Arial" w:hAnsi="Arial" w:cs="Arial"/>
            <w:sz w:val="20"/>
            <w:lang w:val="ca-ES"/>
          </w:rPr>
          <w:t>agnes.plans@fje.edu</w:t>
        </w:r>
      </w:hyperlink>
    </w:p>
    <w:p w14:paraId="172F055B" w14:textId="77777777" w:rsidR="00623D59" w:rsidRPr="001840E5" w:rsidRDefault="00623D59" w:rsidP="006C7FFD">
      <w:pPr>
        <w:tabs>
          <w:tab w:val="left" w:pos="2127"/>
          <w:tab w:val="left" w:pos="3969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lang w:val="ca-ES"/>
        </w:rPr>
      </w:pPr>
    </w:p>
    <w:p w14:paraId="01ED29A3" w14:textId="77777777" w:rsidR="00447537" w:rsidRPr="001840E5" w:rsidRDefault="00447537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 w:rsidRPr="001840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Objectiu de la pràctica</w:t>
      </w:r>
    </w:p>
    <w:p w14:paraId="3D8DF3D7" w14:textId="77777777" w:rsidR="00484410" w:rsidRPr="001840E5" w:rsidRDefault="00484410" w:rsidP="00484410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1840E5">
        <w:rPr>
          <w:rFonts w:ascii="Arial" w:hAnsi="Arial" w:cs="Arial"/>
          <w:sz w:val="20"/>
          <w:lang w:val="ca-ES"/>
        </w:rPr>
        <w:t xml:space="preserve">Conèixer </w:t>
      </w:r>
      <w:r>
        <w:rPr>
          <w:rFonts w:ascii="Arial" w:hAnsi="Arial" w:cs="Arial"/>
          <w:sz w:val="20"/>
          <w:lang w:val="ca-ES"/>
        </w:rPr>
        <w:t>diferents protocols i eines d’accés remot</w:t>
      </w:r>
    </w:p>
    <w:p w14:paraId="2B235162" w14:textId="18E08E56" w:rsidR="00623D59" w:rsidRPr="00623D59" w:rsidRDefault="00623D59" w:rsidP="00623D59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623D59">
        <w:rPr>
          <w:rFonts w:ascii="Arial" w:hAnsi="Arial" w:cs="Arial"/>
          <w:sz w:val="20"/>
          <w:lang w:val="ca-ES"/>
        </w:rPr>
        <w:t xml:space="preserve">Comprendre perquè ens serveix </w:t>
      </w:r>
      <w:r w:rsidR="00484410">
        <w:rPr>
          <w:rFonts w:ascii="Arial" w:hAnsi="Arial" w:cs="Arial"/>
          <w:sz w:val="20"/>
          <w:lang w:val="ca-ES"/>
        </w:rPr>
        <w:t>la connexió remota.</w:t>
      </w:r>
    </w:p>
    <w:p w14:paraId="04F5E5F5" w14:textId="0CF55624" w:rsidR="00623D59" w:rsidRDefault="00623D59" w:rsidP="00D03355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623D59">
        <w:rPr>
          <w:rFonts w:ascii="Arial" w:hAnsi="Arial" w:cs="Arial"/>
          <w:sz w:val="20"/>
          <w:lang w:val="ca-ES"/>
        </w:rPr>
        <w:t>Descriure les característiques</w:t>
      </w:r>
      <w:r w:rsidR="00D03355">
        <w:rPr>
          <w:rFonts w:ascii="Arial" w:hAnsi="Arial" w:cs="Arial"/>
          <w:sz w:val="20"/>
          <w:lang w:val="ca-ES"/>
        </w:rPr>
        <w:t xml:space="preserve"> </w:t>
      </w:r>
      <w:r w:rsidR="0027624C">
        <w:rPr>
          <w:rFonts w:ascii="Arial" w:hAnsi="Arial" w:cs="Arial"/>
          <w:sz w:val="20"/>
          <w:lang w:val="ca-ES"/>
        </w:rPr>
        <w:t xml:space="preserve">i aplicacions </w:t>
      </w:r>
      <w:r w:rsidR="00484410">
        <w:rPr>
          <w:rFonts w:ascii="Arial" w:hAnsi="Arial" w:cs="Arial"/>
          <w:sz w:val="20"/>
          <w:lang w:val="ca-ES"/>
        </w:rPr>
        <w:t>dels serveis connexió remota.</w:t>
      </w:r>
    </w:p>
    <w:p w14:paraId="68838D2B" w14:textId="6F3C7A2F" w:rsidR="0090062F" w:rsidRDefault="0090062F" w:rsidP="00D03355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Instal·lar, configurar i verificar </w:t>
      </w:r>
      <w:r w:rsidR="00484410">
        <w:rPr>
          <w:rFonts w:ascii="Arial" w:hAnsi="Arial" w:cs="Arial"/>
          <w:sz w:val="20"/>
          <w:lang w:val="ca-ES"/>
        </w:rPr>
        <w:t>Servidors i Clients de software de connexió remota</w:t>
      </w:r>
      <w:r w:rsidR="002967A6">
        <w:rPr>
          <w:rFonts w:ascii="Arial" w:hAnsi="Arial" w:cs="Arial"/>
          <w:sz w:val="20"/>
          <w:lang w:val="ca-ES"/>
        </w:rPr>
        <w:t>.</w:t>
      </w:r>
    </w:p>
    <w:p w14:paraId="19CB880F" w14:textId="77777777" w:rsidR="00751FBD" w:rsidRDefault="00751FBD" w:rsidP="006C7FF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302F6E55" w14:textId="77777777" w:rsidR="006C7FFD" w:rsidRPr="001840E5" w:rsidRDefault="006C7FFD" w:rsidP="006C7FF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 w:rsidRPr="001840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Materials</w:t>
      </w:r>
    </w:p>
    <w:p w14:paraId="26A88647" w14:textId="77777777" w:rsidR="006C7FFD" w:rsidRPr="001840E5" w:rsidRDefault="00447537" w:rsidP="006C7FF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1840E5">
        <w:rPr>
          <w:rFonts w:ascii="Arial" w:hAnsi="Arial" w:cs="Arial"/>
          <w:sz w:val="20"/>
          <w:lang w:val="ca-ES"/>
        </w:rPr>
        <w:t>Ordinador</w:t>
      </w:r>
      <w:r w:rsidR="00623D59">
        <w:rPr>
          <w:rFonts w:ascii="Arial" w:hAnsi="Arial" w:cs="Arial"/>
          <w:sz w:val="20"/>
          <w:lang w:val="ca-ES"/>
        </w:rPr>
        <w:t xml:space="preserve"> portàtil.</w:t>
      </w:r>
    </w:p>
    <w:p w14:paraId="2A340BA4" w14:textId="77777777" w:rsidR="006C7FFD" w:rsidRPr="001840E5" w:rsidRDefault="00447537" w:rsidP="006C7FF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1840E5">
        <w:rPr>
          <w:rFonts w:ascii="Arial" w:hAnsi="Arial" w:cs="Arial"/>
          <w:sz w:val="20"/>
          <w:lang w:val="ca-ES"/>
        </w:rPr>
        <w:t>Apunts del professors</w:t>
      </w:r>
      <w:r w:rsidR="00623D59">
        <w:rPr>
          <w:rFonts w:ascii="Arial" w:hAnsi="Arial" w:cs="Arial"/>
          <w:sz w:val="20"/>
          <w:lang w:val="ca-ES"/>
        </w:rPr>
        <w:t>.</w:t>
      </w:r>
    </w:p>
    <w:p w14:paraId="29AF4EBF" w14:textId="77777777" w:rsidR="00751FBD" w:rsidRDefault="00751FBD" w:rsidP="00623D59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456CC9C2" w14:textId="77777777" w:rsidR="00751FBD" w:rsidRDefault="00623D59" w:rsidP="00623D59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lang w:val="ca-ES"/>
        </w:rPr>
      </w:pPr>
      <w:r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Durada de la pràctica</w:t>
      </w:r>
    </w:p>
    <w:p w14:paraId="7984DF2E" w14:textId="07003A98" w:rsidR="00623D59" w:rsidRPr="00751FBD" w:rsidRDefault="00813839" w:rsidP="00751FB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8</w:t>
      </w:r>
      <w:r w:rsidR="00356839">
        <w:rPr>
          <w:rFonts w:ascii="Arial" w:hAnsi="Arial" w:cs="Arial"/>
          <w:sz w:val="20"/>
          <w:lang w:val="ca-ES"/>
        </w:rPr>
        <w:t>h</w:t>
      </w:r>
      <w:r w:rsidR="00623D59" w:rsidRPr="00751FBD">
        <w:rPr>
          <w:rFonts w:ascii="Arial" w:hAnsi="Arial" w:cs="Arial"/>
          <w:sz w:val="20"/>
          <w:lang w:val="ca-ES"/>
        </w:rPr>
        <w:t>.</w:t>
      </w:r>
      <w:r w:rsidR="00751FBD">
        <w:rPr>
          <w:rFonts w:ascii="Arial" w:hAnsi="Arial" w:cs="Arial"/>
          <w:sz w:val="20"/>
          <w:lang w:val="ca-ES"/>
        </w:rPr>
        <w:t xml:space="preserve"> </w:t>
      </w:r>
      <w:r w:rsidR="00751FBD" w:rsidRPr="00751FBD">
        <w:rPr>
          <w:rFonts w:ascii="Arial" w:hAnsi="Arial" w:cs="Arial"/>
          <w:sz w:val="20"/>
          <w:lang w:val="ca-ES"/>
        </w:rPr>
        <w:t xml:space="preserve">Grups de </w:t>
      </w:r>
      <w:r w:rsidR="008D12FB">
        <w:rPr>
          <w:rFonts w:ascii="Arial" w:hAnsi="Arial" w:cs="Arial"/>
          <w:sz w:val="20"/>
          <w:lang w:val="ca-ES"/>
        </w:rPr>
        <w:t>2</w:t>
      </w:r>
      <w:r w:rsidR="00751FBD" w:rsidRPr="00751FBD">
        <w:rPr>
          <w:rFonts w:ascii="Arial" w:hAnsi="Arial" w:cs="Arial"/>
          <w:sz w:val="20"/>
          <w:lang w:val="ca-ES"/>
        </w:rPr>
        <w:t xml:space="preserve"> alumnes com a màxim</w:t>
      </w:r>
      <w:r w:rsidR="0002136D">
        <w:rPr>
          <w:rFonts w:ascii="Arial" w:hAnsi="Arial" w:cs="Arial"/>
          <w:sz w:val="20"/>
          <w:lang w:val="ca-ES"/>
        </w:rPr>
        <w:t>.</w:t>
      </w:r>
    </w:p>
    <w:p w14:paraId="7972E164" w14:textId="77777777" w:rsidR="00751FBD" w:rsidRDefault="00751FBD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473DB8EE" w14:textId="77777777" w:rsidR="00447537" w:rsidRPr="00751FBD" w:rsidRDefault="00751FBD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lang w:val="ca-ES"/>
        </w:rPr>
      </w:pPr>
      <w:r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Instruccions</w:t>
      </w:r>
      <w:r w:rsidR="00447537" w:rsidRPr="001840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 xml:space="preserve"> de la </w:t>
      </w:r>
      <w:r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pràctica</w:t>
      </w:r>
    </w:p>
    <w:p w14:paraId="25EC6931" w14:textId="02F2CB56" w:rsidR="00751FBD" w:rsidRPr="001840E5" w:rsidRDefault="00447537" w:rsidP="00751FB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1840E5">
        <w:rPr>
          <w:rFonts w:ascii="Arial" w:hAnsi="Arial" w:cs="Arial"/>
          <w:sz w:val="20"/>
          <w:lang w:val="ca-ES"/>
        </w:rPr>
        <w:t xml:space="preserve">Buscar informació sobre les característiques </w:t>
      </w:r>
      <w:r w:rsidR="00484410">
        <w:rPr>
          <w:rFonts w:ascii="Arial" w:hAnsi="Arial" w:cs="Arial"/>
          <w:sz w:val="20"/>
          <w:lang w:val="ca-ES"/>
        </w:rPr>
        <w:t>dels servidors i clients del software de connexió remota</w:t>
      </w:r>
      <w:r w:rsidR="00623D59">
        <w:rPr>
          <w:rFonts w:ascii="Arial" w:hAnsi="Arial" w:cs="Arial"/>
          <w:sz w:val="20"/>
          <w:lang w:val="ca-ES"/>
        </w:rPr>
        <w:t xml:space="preserve">. </w:t>
      </w:r>
      <w:r w:rsidR="00751FBD">
        <w:rPr>
          <w:rFonts w:ascii="Arial" w:hAnsi="Arial" w:cs="Arial"/>
          <w:sz w:val="20"/>
          <w:lang w:val="ca-ES"/>
        </w:rPr>
        <w:t>T</w:t>
      </w:r>
      <w:r w:rsidR="00751FBD" w:rsidRPr="001840E5">
        <w:rPr>
          <w:rFonts w:ascii="Arial" w:hAnsi="Arial" w:cs="Arial"/>
          <w:sz w:val="20"/>
          <w:lang w:val="ca-ES"/>
        </w:rPr>
        <w:t xml:space="preserve">ota aquesta informació </w:t>
      </w:r>
      <w:r w:rsidR="00751FBD">
        <w:rPr>
          <w:rFonts w:ascii="Arial" w:hAnsi="Arial" w:cs="Arial"/>
          <w:sz w:val="20"/>
          <w:lang w:val="ca-ES"/>
        </w:rPr>
        <w:t xml:space="preserve">es recollirà </w:t>
      </w:r>
      <w:r w:rsidR="00751FBD" w:rsidRPr="001840E5">
        <w:rPr>
          <w:rFonts w:ascii="Arial" w:hAnsi="Arial" w:cs="Arial"/>
          <w:sz w:val="20"/>
          <w:lang w:val="ca-ES"/>
        </w:rPr>
        <w:t xml:space="preserve">en un document Word, tot seguint les instruccions de contingut i presentació comentades a l’aula i lliurar el treball dins el terminis establerts. </w:t>
      </w:r>
    </w:p>
    <w:p w14:paraId="798C3166" w14:textId="77777777" w:rsidR="00751FBD" w:rsidRPr="001840E5" w:rsidRDefault="00751FBD" w:rsidP="00751FB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pacing w:val="20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Segons les indicacions del professor, també s’haurà de fer </w:t>
      </w:r>
      <w:r w:rsidRPr="001840E5">
        <w:rPr>
          <w:rFonts w:ascii="Arial" w:hAnsi="Arial" w:cs="Arial"/>
          <w:sz w:val="20"/>
          <w:lang w:val="ca-ES"/>
        </w:rPr>
        <w:t>una presentació de PowerPoint</w:t>
      </w:r>
      <w:r>
        <w:rPr>
          <w:rFonts w:ascii="Arial" w:hAnsi="Arial" w:cs="Arial"/>
          <w:sz w:val="20"/>
          <w:lang w:val="ca-ES"/>
        </w:rPr>
        <w:t xml:space="preserve"> de tot allò que s’ha après sobre el tema. </w:t>
      </w:r>
      <w:r w:rsidRPr="001840E5">
        <w:rPr>
          <w:rFonts w:ascii="Arial" w:hAnsi="Arial" w:cs="Arial"/>
          <w:sz w:val="20"/>
          <w:lang w:val="ca-ES"/>
        </w:rPr>
        <w:t xml:space="preserve">Aquesta presentació </w:t>
      </w:r>
      <w:r>
        <w:rPr>
          <w:rFonts w:ascii="Arial" w:hAnsi="Arial" w:cs="Arial"/>
          <w:sz w:val="20"/>
          <w:lang w:val="ca-ES"/>
        </w:rPr>
        <w:t xml:space="preserve">por ser </w:t>
      </w:r>
      <w:r w:rsidRPr="001840E5">
        <w:rPr>
          <w:rFonts w:ascii="Arial" w:hAnsi="Arial" w:cs="Arial"/>
          <w:sz w:val="20"/>
          <w:lang w:val="ca-ES"/>
        </w:rPr>
        <w:t>exposada a classe davant dels companys i els professors.</w:t>
      </w:r>
    </w:p>
    <w:p w14:paraId="12500387" w14:textId="77777777" w:rsidR="00447537" w:rsidRDefault="00447537" w:rsidP="0044753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lang w:val="ca-ES"/>
        </w:rPr>
      </w:pPr>
      <w:bookmarkStart w:id="0" w:name="_GoBack"/>
      <w:bookmarkEnd w:id="0"/>
    </w:p>
    <w:p w14:paraId="22A4140F" w14:textId="77777777" w:rsidR="00751FBD" w:rsidRDefault="00751FBD">
      <w:pPr>
        <w:widowControl/>
        <w:spacing w:after="0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>
        <w:rPr>
          <w:rFonts w:ascii="Arial" w:hAnsi="Arial" w:cs="Arial"/>
          <w:b/>
          <w:bCs/>
          <w:spacing w:val="20"/>
          <w:sz w:val="20"/>
          <w:u w:val="single"/>
          <w:lang w:val="ca-ES"/>
        </w:rPr>
        <w:br w:type="page"/>
      </w:r>
    </w:p>
    <w:p w14:paraId="0BA237E7" w14:textId="77777777" w:rsidR="00751FBD" w:rsidRPr="00E73FFF" w:rsidRDefault="00751FBD" w:rsidP="00751FB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sz w:val="20"/>
          <w:lang w:val="ca-ES"/>
        </w:rPr>
      </w:pPr>
      <w:r w:rsidRPr="00E73FFF">
        <w:rPr>
          <w:rFonts w:ascii="Arial" w:hAnsi="Arial" w:cs="Arial"/>
          <w:b/>
          <w:bCs/>
          <w:spacing w:val="20"/>
          <w:sz w:val="20"/>
          <w:u w:val="single"/>
          <w:lang w:val="ca-ES"/>
        </w:rPr>
        <w:lastRenderedPageBreak/>
        <w:t>Enunciat de la pràctica</w:t>
      </w:r>
    </w:p>
    <w:p w14:paraId="69475216" w14:textId="53F2244D" w:rsidR="00356839" w:rsidRPr="00374BCF" w:rsidRDefault="00793C0D" w:rsidP="00374BCF">
      <w:pPr>
        <w:spacing w:line="360" w:lineRule="auto"/>
        <w:ind w:left="349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A </w:t>
      </w:r>
      <w:r w:rsidR="008D12FB">
        <w:rPr>
          <w:rFonts w:ascii="Arial" w:hAnsi="Arial" w:cs="Arial"/>
          <w:sz w:val="20"/>
          <w:lang w:val="ca-ES"/>
        </w:rPr>
        <w:t xml:space="preserve">continuació, farem una sèrie d’exercicis que ens permetrà conèixer una mica més en profunditat el funcionament </w:t>
      </w:r>
      <w:r w:rsidR="00F5322D">
        <w:rPr>
          <w:rFonts w:ascii="Arial" w:hAnsi="Arial" w:cs="Arial"/>
          <w:sz w:val="20"/>
          <w:lang w:val="ca-ES"/>
        </w:rPr>
        <w:t xml:space="preserve">dels Servidors </w:t>
      </w:r>
      <w:r w:rsidR="00484410">
        <w:rPr>
          <w:rFonts w:ascii="Arial" w:hAnsi="Arial" w:cs="Arial"/>
          <w:sz w:val="20"/>
          <w:lang w:val="ca-ES"/>
        </w:rPr>
        <w:t>i Clients del Software de connexió remota.</w:t>
      </w:r>
      <w:r w:rsidR="008D12FB">
        <w:rPr>
          <w:rFonts w:ascii="Arial" w:hAnsi="Arial" w:cs="Arial"/>
          <w:sz w:val="20"/>
          <w:lang w:val="ca-ES"/>
        </w:rPr>
        <w:t xml:space="preserve">. A la següent imatge tenim l’estructura bàsica </w:t>
      </w:r>
      <w:r w:rsidR="00F5322D">
        <w:rPr>
          <w:rFonts w:ascii="Arial" w:hAnsi="Arial" w:cs="Arial"/>
          <w:sz w:val="20"/>
          <w:lang w:val="ca-ES"/>
        </w:rPr>
        <w:t xml:space="preserve">del funcionament </w:t>
      </w:r>
      <w:r w:rsidR="008D12FB">
        <w:rPr>
          <w:rFonts w:ascii="Arial" w:hAnsi="Arial" w:cs="Arial"/>
          <w:sz w:val="20"/>
          <w:lang w:val="ca-ES"/>
        </w:rPr>
        <w:t xml:space="preserve">d’aquest </w:t>
      </w:r>
      <w:r w:rsidR="00F5322D">
        <w:rPr>
          <w:rFonts w:ascii="Arial" w:hAnsi="Arial" w:cs="Arial"/>
          <w:sz w:val="20"/>
          <w:lang w:val="ca-ES"/>
        </w:rPr>
        <w:t>servei.</w:t>
      </w:r>
    </w:p>
    <w:p w14:paraId="6DFE38BA" w14:textId="0B678527" w:rsidR="00A2348A" w:rsidRDefault="00484410" w:rsidP="0024702E">
      <w:pPr>
        <w:spacing w:line="360" w:lineRule="auto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noProof/>
          <w:sz w:val="20"/>
          <w:lang w:val="es-ES"/>
        </w:rPr>
        <w:drawing>
          <wp:anchor distT="0" distB="0" distL="114300" distR="114300" simplePos="0" relativeHeight="251671552" behindDoc="1" locked="0" layoutInCell="1" allowOverlap="1" wp14:anchorId="1CED4F1B" wp14:editId="1D6BE137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162550" cy="25120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F6771" w14:textId="575A1EB8" w:rsidR="00A2348A" w:rsidRDefault="00A2348A" w:rsidP="00374BCF">
      <w:pPr>
        <w:widowControl/>
        <w:spacing w:after="0" w:line="360" w:lineRule="auto"/>
        <w:ind w:left="349"/>
        <w:rPr>
          <w:rFonts w:ascii="Arial" w:hAnsi="Arial" w:cs="Arial"/>
          <w:sz w:val="20"/>
          <w:lang w:val="ca-ES"/>
        </w:rPr>
      </w:pPr>
    </w:p>
    <w:p w14:paraId="2130AAC9" w14:textId="6314A5CD" w:rsidR="00F5322D" w:rsidRDefault="00F5322D" w:rsidP="00374BCF">
      <w:pPr>
        <w:widowControl/>
        <w:spacing w:after="0" w:line="360" w:lineRule="auto"/>
        <w:ind w:left="349"/>
        <w:rPr>
          <w:rFonts w:ascii="Arial" w:hAnsi="Arial" w:cs="Arial"/>
          <w:sz w:val="20"/>
          <w:lang w:val="ca-ES"/>
        </w:rPr>
      </w:pPr>
    </w:p>
    <w:p w14:paraId="2BE116AC" w14:textId="77777777" w:rsidR="00F5322D" w:rsidRDefault="00F5322D" w:rsidP="00374BCF">
      <w:pPr>
        <w:widowControl/>
        <w:spacing w:after="0" w:line="360" w:lineRule="auto"/>
        <w:ind w:left="349"/>
        <w:rPr>
          <w:rFonts w:ascii="Arial" w:hAnsi="Arial" w:cs="Arial"/>
          <w:sz w:val="20"/>
          <w:lang w:val="ca-ES"/>
        </w:rPr>
      </w:pPr>
    </w:p>
    <w:tbl>
      <w:tblPr>
        <w:tblW w:w="9781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3402"/>
        <w:gridCol w:w="1526"/>
        <w:gridCol w:w="2551"/>
      </w:tblGrid>
      <w:tr w:rsidR="00031F31" w14:paraId="487DD5B0" w14:textId="77777777" w:rsidTr="00C0154F">
        <w:trPr>
          <w:trHeight w:val="564"/>
        </w:trPr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9E931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 w:rsidRPr="001E7DDE">
              <w:rPr>
                <w:rFonts w:ascii="Arial" w:hAnsi="Arial" w:cs="Arial"/>
                <w:b/>
                <w:bCs/>
                <w:szCs w:val="22"/>
                <w:lang w:val="ca-ES"/>
              </w:rPr>
              <w:t>Nom i cognoms</w:t>
            </w: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 xml:space="preserve"> Alumne 1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53B66B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1526" w:type="dxa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88A1ADB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Curs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354AA7" w14:textId="26714311" w:rsidR="00031F31" w:rsidRPr="001E7DDE" w:rsidRDefault="00031F31" w:rsidP="0081383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  <w:r>
              <w:rPr>
                <w:rFonts w:ascii="Arial" w:hAnsi="Arial" w:cs="Arial"/>
                <w:szCs w:val="22"/>
                <w:lang w:val="ca-ES"/>
              </w:rPr>
              <w:t>SMX</w:t>
            </w:r>
            <w:r w:rsidR="00EE098C">
              <w:rPr>
                <w:rFonts w:ascii="Arial" w:hAnsi="Arial" w:cs="Arial"/>
                <w:szCs w:val="22"/>
                <w:lang w:val="ca-ES"/>
              </w:rPr>
              <w:t>2 - 202</w:t>
            </w:r>
            <w:r w:rsidR="00813839">
              <w:rPr>
                <w:rFonts w:ascii="Arial" w:hAnsi="Arial" w:cs="Arial"/>
                <w:szCs w:val="22"/>
                <w:lang w:val="ca-ES"/>
              </w:rPr>
              <w:t>4</w:t>
            </w:r>
            <w:r w:rsidR="00EE098C">
              <w:rPr>
                <w:rFonts w:ascii="Arial" w:hAnsi="Arial" w:cs="Arial"/>
                <w:szCs w:val="22"/>
                <w:lang w:val="ca-ES"/>
              </w:rPr>
              <w:t>/202</w:t>
            </w:r>
            <w:r w:rsidR="00813839">
              <w:rPr>
                <w:rFonts w:ascii="Arial" w:hAnsi="Arial" w:cs="Arial"/>
                <w:szCs w:val="22"/>
                <w:lang w:val="ca-ES"/>
              </w:rPr>
              <w:t>5</w:t>
            </w:r>
          </w:p>
        </w:tc>
      </w:tr>
      <w:tr w:rsidR="00031F31" w14:paraId="713F6767" w14:textId="77777777" w:rsidTr="00C0154F">
        <w:trPr>
          <w:trHeight w:val="564"/>
        </w:trPr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A5CB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 w:rsidRPr="001E7DDE">
              <w:rPr>
                <w:rFonts w:ascii="Arial" w:hAnsi="Arial" w:cs="Arial"/>
                <w:b/>
                <w:bCs/>
                <w:szCs w:val="22"/>
                <w:lang w:val="ca-ES"/>
              </w:rPr>
              <w:t>Nom i cognoms</w:t>
            </w: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 xml:space="preserve"> Alumne 2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9422F5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0DCC0C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Data inici instal·lació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9C74B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  <w:tr w:rsidR="00031F31" w14:paraId="19AEC9EF" w14:textId="77777777" w:rsidTr="00C0154F">
        <w:trPr>
          <w:trHeight w:val="564"/>
        </w:trPr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ECE7C" w14:textId="4B4EEA59" w:rsidR="00031F31" w:rsidRPr="001E7DDE" w:rsidRDefault="009F75FB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 w:rsidRPr="001E7DDE">
              <w:rPr>
                <w:rFonts w:ascii="Arial" w:hAnsi="Arial" w:cs="Arial"/>
                <w:b/>
                <w:bCs/>
                <w:szCs w:val="22"/>
                <w:lang w:val="ca-ES"/>
              </w:rPr>
              <w:t>Nom i cognoms</w:t>
            </w: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 xml:space="preserve"> Alumne 3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42C76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A744C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Data final instal·lació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2C61C0" w14:textId="77777777" w:rsidR="00031F31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  <w:tr w:rsidR="00031F31" w14:paraId="06C5AC19" w14:textId="77777777" w:rsidTr="00C0154F">
        <w:trPr>
          <w:trHeight w:val="643"/>
        </w:trPr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59EBA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Grup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73BA8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Signatura Alumnes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288010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Signatura Professor</w:t>
            </w:r>
          </w:p>
        </w:tc>
      </w:tr>
      <w:tr w:rsidR="00031F31" w14:paraId="664663CD" w14:textId="77777777" w:rsidTr="00C0154F">
        <w:trPr>
          <w:trHeight w:val="1094"/>
        </w:trPr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7FD17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5C87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9BACF0" w14:textId="77777777" w:rsidR="00031F31" w:rsidRPr="001E7DDE" w:rsidRDefault="00031F31" w:rsidP="00031F3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</w:tbl>
    <w:p w14:paraId="356FAFE7" w14:textId="77777777" w:rsidR="009A3F8C" w:rsidRDefault="009A3F8C" w:rsidP="00374BCF">
      <w:pPr>
        <w:widowControl/>
        <w:spacing w:after="0" w:line="360" w:lineRule="auto"/>
        <w:ind w:left="349"/>
        <w:rPr>
          <w:rFonts w:ascii="Arial" w:hAnsi="Arial" w:cs="Arial"/>
          <w:sz w:val="20"/>
          <w:lang w:val="ca-ES"/>
        </w:rPr>
      </w:pPr>
    </w:p>
    <w:p w14:paraId="7D1E7260" w14:textId="77777777" w:rsidR="009A3F8C" w:rsidRDefault="009A3F8C">
      <w:pPr>
        <w:widowControl/>
        <w:spacing w:after="0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br w:type="page"/>
      </w:r>
    </w:p>
    <w:p w14:paraId="4BC34F8F" w14:textId="643576A1" w:rsidR="005A4A47" w:rsidRPr="005A4A47" w:rsidRDefault="00285D57" w:rsidP="005A4A47">
      <w:pPr>
        <w:widowControl/>
        <w:spacing w:after="0" w:line="360" w:lineRule="auto"/>
        <w:ind w:left="349"/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snapToGrid/>
          <w:sz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4F6AC" wp14:editId="7F82E9DE">
                <wp:simplePos x="0" y="0"/>
                <wp:positionH relativeFrom="leftMargin">
                  <wp:align>right</wp:align>
                </wp:positionH>
                <wp:positionV relativeFrom="paragraph">
                  <wp:posOffset>332740</wp:posOffset>
                </wp:positionV>
                <wp:extent cx="742950" cy="781050"/>
                <wp:effectExtent l="19050" t="19050" r="19050" b="38100"/>
                <wp:wrapNone/>
                <wp:docPr id="1" name="Estrella: 8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star8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93614" w14:textId="77777777" w:rsidR="00C0154F" w:rsidRPr="002D3AC6" w:rsidRDefault="00C0154F" w:rsidP="00285D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14F6AC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Estrella: 8 puntas 1" o:spid="_x0000_s1026" type="#_x0000_t58" style="position:absolute;left:0;text-align:left;margin-left:7.3pt;margin-top:26.2pt;width:58.5pt;height:61.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" adj="2700" filled="f" strokecolor="#243f60 [1604]" strokeweight="2pt">
                <v:textbox>
                  <w:txbxContent>
                    <w:p w14:paraId="02493614" w14:textId="77777777" w:rsidR="00C0154F" w:rsidRPr="002D3AC6" w:rsidRDefault="00C0154F" w:rsidP="00285D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A47" w:rsidRPr="005A4A47"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Exercici 1</w:t>
      </w:r>
    </w:p>
    <w:p w14:paraId="08904CC2" w14:textId="5DD4CB9F" w:rsidR="00374BCF" w:rsidRDefault="00F5322D" w:rsidP="00374BCF">
      <w:pPr>
        <w:pStyle w:val="Prrafodelista"/>
        <w:widowControl/>
        <w:numPr>
          <w:ilvl w:val="1"/>
          <w:numId w:val="2"/>
        </w:numPr>
        <w:spacing w:after="0" w:line="360" w:lineRule="auto"/>
        <w:ind w:left="709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Mostra al professor el document realitzat (Word, PDF o PowerPoint), amb la informació teòrica que s’indicava a la </w:t>
      </w:r>
      <w:r w:rsidR="00484410">
        <w:rPr>
          <w:rFonts w:ascii="Arial" w:hAnsi="Arial" w:cs="Arial"/>
          <w:sz w:val="20"/>
          <w:lang w:val="ca-ES"/>
        </w:rPr>
        <w:t>primera</w:t>
      </w:r>
      <w:r>
        <w:rPr>
          <w:rFonts w:ascii="Arial" w:hAnsi="Arial" w:cs="Arial"/>
          <w:sz w:val="20"/>
          <w:lang w:val="ca-ES"/>
        </w:rPr>
        <w:t xml:space="preserve"> pràctica d’aquesta unitat.</w:t>
      </w:r>
    </w:p>
    <w:p w14:paraId="70F198F9" w14:textId="6C459A37" w:rsidR="00CA5031" w:rsidRDefault="00CA5031">
      <w:pPr>
        <w:widowControl/>
        <w:spacing w:after="0"/>
        <w:rPr>
          <w:rFonts w:ascii="Arial" w:hAnsi="Arial" w:cs="Arial"/>
          <w:sz w:val="20"/>
          <w:lang w:val="ca-ES"/>
        </w:rPr>
      </w:pPr>
    </w:p>
    <w:tbl>
      <w:tblPr>
        <w:tblW w:w="93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"/>
        <w:gridCol w:w="2977"/>
        <w:gridCol w:w="2410"/>
        <w:gridCol w:w="2835"/>
      </w:tblGrid>
      <w:tr w:rsidR="0024702E" w14:paraId="6A4ED3C0" w14:textId="77777777" w:rsidTr="00F5322D">
        <w:trPr>
          <w:trHeight w:val="643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A322F" w14:textId="77777777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E37DF" w14:textId="205995C7" w:rsidR="0024702E" w:rsidRDefault="0024702E" w:rsidP="002470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Alumne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40746" w14:textId="1FE8D41E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Signatura Professor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57C5DF" w14:textId="77777777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Observacions</w:t>
            </w:r>
          </w:p>
        </w:tc>
      </w:tr>
      <w:tr w:rsidR="0024702E" w14:paraId="0166ED38" w14:textId="77777777" w:rsidTr="007575D6">
        <w:trPr>
          <w:trHeight w:val="775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617C" w14:textId="77777777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6411" w14:textId="77777777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D219" w14:textId="1C524FF6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1EF342" w14:textId="77777777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  <w:tr w:rsidR="0024702E" w14:paraId="6E0B690C" w14:textId="77777777" w:rsidTr="009F75FB">
        <w:trPr>
          <w:trHeight w:val="842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7FCB" w14:textId="77777777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2674" w14:textId="77777777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8EA5" w14:textId="4E558F88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20528B" w14:textId="77777777" w:rsidR="0024702E" w:rsidRPr="001E7DDE" w:rsidRDefault="0024702E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  <w:tr w:rsidR="009F75FB" w14:paraId="76E0A9FC" w14:textId="77777777" w:rsidTr="007575D6">
        <w:trPr>
          <w:trHeight w:val="842"/>
          <w:jc w:val="center"/>
        </w:trPr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4CF80" w14:textId="77777777" w:rsidR="009F75FB" w:rsidRPr="001E7DDE" w:rsidRDefault="009F75FB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0C95" w14:textId="77777777" w:rsidR="009F75FB" w:rsidRPr="001E7DDE" w:rsidRDefault="009F75FB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9AFB" w14:textId="77777777" w:rsidR="009F75FB" w:rsidRPr="001E7DDE" w:rsidRDefault="009F75FB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EA4EDF" w14:textId="77777777" w:rsidR="009F75FB" w:rsidRPr="001E7DDE" w:rsidRDefault="009F75FB" w:rsidP="004D60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</w:tbl>
    <w:p w14:paraId="7335E15A" w14:textId="77777777" w:rsidR="00C87A9A" w:rsidRPr="00C37957" w:rsidRDefault="00C87A9A" w:rsidP="008257D8">
      <w:pPr>
        <w:widowControl/>
        <w:spacing w:after="0" w:line="360" w:lineRule="auto"/>
        <w:ind w:left="349"/>
        <w:rPr>
          <w:rFonts w:ascii="Arial" w:hAnsi="Arial" w:cs="Arial"/>
          <w:b/>
          <w:color w:val="0070C0"/>
          <w:sz w:val="2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6E6EE3C1" w14:textId="05F49E4C" w:rsidR="00C1435C" w:rsidRPr="005A4A47" w:rsidRDefault="00255AE3" w:rsidP="00C1435C">
      <w:pPr>
        <w:widowControl/>
        <w:spacing w:after="0" w:line="360" w:lineRule="auto"/>
        <w:ind w:left="349"/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snapToGrid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5AF8D" wp14:editId="2B80451E">
                <wp:simplePos x="0" y="0"/>
                <wp:positionH relativeFrom="leftMargin">
                  <wp:align>right</wp:align>
                </wp:positionH>
                <wp:positionV relativeFrom="paragraph">
                  <wp:posOffset>457352</wp:posOffset>
                </wp:positionV>
                <wp:extent cx="742950" cy="781050"/>
                <wp:effectExtent l="19050" t="19050" r="19050" b="38100"/>
                <wp:wrapNone/>
                <wp:docPr id="6" name="Estrella: 8 punt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star8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353E7" w14:textId="666E26BE" w:rsidR="00C0154F" w:rsidRPr="002D3AC6" w:rsidRDefault="00CD417A" w:rsidP="00255A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C0154F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5AF8D" id="Estrella: 8 puntas 6" o:spid="_x0000_s1027" type="#_x0000_t58" style="position:absolute;left:0;text-align:left;margin-left:7.3pt;margin-top:36pt;width:58.5pt;height:61.5pt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" adj="2700" filled="f" strokecolor="#243f60 [1604]" strokeweight="2pt">
                <v:textbox>
                  <w:txbxContent>
                    <w:p w14:paraId="1C4353E7" w14:textId="666E26BE" w:rsidR="00C0154F" w:rsidRPr="002D3AC6" w:rsidRDefault="00CD417A" w:rsidP="00255A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C0154F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5C" w:rsidRPr="005A4A47"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Exercici </w:t>
      </w:r>
      <w:r w:rsidR="00A53A40"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2</w:t>
      </w:r>
    </w:p>
    <w:p w14:paraId="2F24512F" w14:textId="0EB396C7" w:rsidR="00C1435C" w:rsidRPr="00C37957" w:rsidRDefault="00D53452" w:rsidP="006667D8">
      <w:pPr>
        <w:pStyle w:val="Prrafodelista"/>
        <w:widowControl/>
        <w:numPr>
          <w:ilvl w:val="1"/>
          <w:numId w:val="2"/>
        </w:numPr>
        <w:spacing w:after="0" w:line="360" w:lineRule="auto"/>
        <w:ind w:left="709"/>
        <w:rPr>
          <w:rFonts w:ascii="Arial" w:hAnsi="Arial" w:cs="Arial"/>
          <w:b/>
          <w:bCs/>
          <w:sz w:val="28"/>
          <w:szCs w:val="28"/>
          <w:lang w:val="ca-ES"/>
        </w:rPr>
      </w:pPr>
      <w:r w:rsidRPr="00C37957">
        <w:rPr>
          <w:rFonts w:ascii="Arial" w:hAnsi="Arial" w:cs="Arial"/>
          <w:b/>
          <w:bCs/>
          <w:sz w:val="28"/>
          <w:szCs w:val="28"/>
          <w:lang w:val="ca-ES"/>
        </w:rPr>
        <w:t>Telnet</w:t>
      </w:r>
    </w:p>
    <w:p w14:paraId="1AAC16CE" w14:textId="294833E7" w:rsidR="00D53452" w:rsidRDefault="00D53452" w:rsidP="00D53452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Activar el protocol Telnet a Windows Server 2008</w:t>
      </w:r>
      <w:r w:rsidR="008F1D53">
        <w:rPr>
          <w:rFonts w:ascii="Arial" w:hAnsi="Arial" w:cs="Arial"/>
          <w:sz w:val="20"/>
          <w:lang w:val="ca-ES"/>
        </w:rPr>
        <w:t xml:space="preserve"> o Windows Server 2012.</w:t>
      </w:r>
    </w:p>
    <w:p w14:paraId="2E9CCBE9" w14:textId="3FF3593B" w:rsidR="00C37957" w:rsidRDefault="00C37957" w:rsidP="00C37957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Quin es el port obert per defecte? Comprova-ho.</w:t>
      </w:r>
    </w:p>
    <w:p w14:paraId="46A497D5" w14:textId="63B2376D" w:rsidR="00D53452" w:rsidRDefault="00D53452" w:rsidP="00D53452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Esbrinar les ordres bàsiques de Telnet.</w:t>
      </w:r>
      <w:r w:rsidR="00C37957">
        <w:rPr>
          <w:rFonts w:ascii="Arial" w:hAnsi="Arial" w:cs="Arial"/>
          <w:sz w:val="20"/>
          <w:lang w:val="ca-ES"/>
        </w:rPr>
        <w:t xml:space="preserve"> Fes una captura de finestra o una taula amb aquestes ordres bàsiques</w:t>
      </w:r>
      <w:r w:rsidR="00B72A14">
        <w:rPr>
          <w:rFonts w:ascii="Arial" w:hAnsi="Arial" w:cs="Arial"/>
          <w:sz w:val="20"/>
          <w:lang w:val="ca-ES"/>
        </w:rPr>
        <w:t xml:space="preserve"> (ordre </w:t>
      </w:r>
      <w:r w:rsidR="00B72A14" w:rsidRPr="00B72A14">
        <w:rPr>
          <w:rStyle w:val="CdigoHTML"/>
          <w:b/>
          <w:bCs/>
          <w:i/>
          <w:iCs/>
          <w:color w:val="333333"/>
          <w:shd w:val="clear" w:color="auto" w:fill="FFFFFF"/>
        </w:rPr>
        <w:t>help</w:t>
      </w:r>
      <w:r w:rsidR="00B72A14">
        <w:rPr>
          <w:rFonts w:ascii="Arial" w:hAnsi="Arial" w:cs="Arial"/>
          <w:sz w:val="20"/>
          <w:lang w:val="ca-ES"/>
        </w:rPr>
        <w:t>)</w:t>
      </w:r>
    </w:p>
    <w:p w14:paraId="7352D6AF" w14:textId="6094A718" w:rsidR="00D53452" w:rsidRDefault="00D53452" w:rsidP="00D53452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Comprova el ports oberts de:</w:t>
      </w:r>
    </w:p>
    <w:p w14:paraId="4C71D29E" w14:textId="00AC3631" w:rsidR="00D53452" w:rsidRDefault="00D53452" w:rsidP="00504054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 w:hanging="425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La màquina del teu company</w:t>
      </w:r>
      <w:r w:rsidR="00504054">
        <w:rPr>
          <w:rFonts w:ascii="Arial" w:hAnsi="Arial" w:cs="Arial"/>
          <w:sz w:val="20"/>
          <w:lang w:val="ca-ES"/>
        </w:rPr>
        <w:t>.</w:t>
      </w:r>
    </w:p>
    <w:p w14:paraId="69A7B33D" w14:textId="0ED9D6AA" w:rsidR="00504054" w:rsidRDefault="00504054" w:rsidP="00504054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 w:hanging="425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La pàgina de Jesuïtes </w:t>
      </w:r>
      <w:hyperlink r:id="rId11" w:history="1">
        <w:r w:rsidRPr="007410BC">
          <w:rPr>
            <w:rStyle w:val="Hipervnculo"/>
            <w:rFonts w:ascii="Arial" w:hAnsi="Arial" w:cs="Arial"/>
            <w:sz w:val="20"/>
            <w:lang w:val="ca-ES"/>
          </w:rPr>
          <w:t>www.fje.edu</w:t>
        </w:r>
      </w:hyperlink>
    </w:p>
    <w:p w14:paraId="144DD129" w14:textId="708AF693" w:rsidR="00504054" w:rsidRDefault="00504054" w:rsidP="00504054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 w:hanging="425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La pàgina </w:t>
      </w:r>
      <w:hyperlink r:id="rId12" w:history="1">
        <w:r w:rsidRPr="007410BC">
          <w:rPr>
            <w:rStyle w:val="Hipervnculo"/>
            <w:rFonts w:ascii="Arial" w:hAnsi="Arial" w:cs="Arial"/>
            <w:sz w:val="20"/>
            <w:lang w:val="ca-ES"/>
          </w:rPr>
          <w:t>www.google.es</w:t>
        </w:r>
      </w:hyperlink>
    </w:p>
    <w:p w14:paraId="00105E12" w14:textId="70CA46CD" w:rsidR="00504054" w:rsidRDefault="00B459EF" w:rsidP="00504054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Curiositats. </w:t>
      </w:r>
      <w:r w:rsidR="00504054">
        <w:rPr>
          <w:rFonts w:ascii="Arial" w:hAnsi="Arial" w:cs="Arial"/>
          <w:sz w:val="20"/>
          <w:lang w:val="ca-ES"/>
        </w:rPr>
        <w:t>Prova l</w:t>
      </w:r>
      <w:r>
        <w:rPr>
          <w:rFonts w:ascii="Arial" w:hAnsi="Arial" w:cs="Arial"/>
          <w:sz w:val="20"/>
          <w:lang w:val="ca-ES"/>
        </w:rPr>
        <w:t>es</w:t>
      </w:r>
      <w:r w:rsidR="00504054">
        <w:rPr>
          <w:rFonts w:ascii="Arial" w:hAnsi="Arial" w:cs="Arial"/>
          <w:sz w:val="20"/>
          <w:lang w:val="ca-ES"/>
        </w:rPr>
        <w:t xml:space="preserve"> següent</w:t>
      </w:r>
      <w:r>
        <w:rPr>
          <w:rFonts w:ascii="Arial" w:hAnsi="Arial" w:cs="Arial"/>
          <w:sz w:val="20"/>
          <w:lang w:val="ca-ES"/>
        </w:rPr>
        <w:t>s</w:t>
      </w:r>
      <w:r w:rsidR="00504054">
        <w:rPr>
          <w:rFonts w:ascii="Arial" w:hAnsi="Arial" w:cs="Arial"/>
          <w:sz w:val="20"/>
          <w:lang w:val="ca-ES"/>
        </w:rPr>
        <w:t xml:space="preserve"> ordre de Telnet i explica breument que es pot veure.</w:t>
      </w:r>
    </w:p>
    <w:p w14:paraId="063A0F7F" w14:textId="77777777" w:rsidR="00532461" w:rsidRDefault="00532461" w:rsidP="00504054">
      <w:pPr>
        <w:widowControl/>
        <w:spacing w:after="0" w:line="360" w:lineRule="auto"/>
        <w:ind w:left="709"/>
        <w:jc w:val="center"/>
        <w:rPr>
          <w:rStyle w:val="CdigoHTML"/>
          <w:b/>
          <w:bCs/>
          <w:i/>
          <w:iCs/>
          <w:color w:val="333333"/>
          <w:shd w:val="clear" w:color="auto" w:fill="FFFFFF"/>
        </w:rPr>
        <w:sectPr w:rsidR="00532461" w:rsidSect="00D2585E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 w:code="9"/>
          <w:pgMar w:top="1134" w:right="1134" w:bottom="1134" w:left="1588" w:header="567" w:footer="709" w:gutter="0"/>
          <w:cols w:space="708"/>
          <w:docGrid w:linePitch="360"/>
        </w:sectPr>
      </w:pPr>
    </w:p>
    <w:p w14:paraId="4667E9A7" w14:textId="5689F99E" w:rsidR="00504054" w:rsidRDefault="00504054" w:rsidP="00504054">
      <w:pPr>
        <w:widowControl/>
        <w:spacing w:after="0" w:line="360" w:lineRule="auto"/>
        <w:ind w:left="709"/>
        <w:jc w:val="center"/>
        <w:rPr>
          <w:rStyle w:val="CdigoHTML"/>
          <w:b/>
          <w:bCs/>
          <w:i/>
          <w:iCs/>
          <w:color w:val="333333"/>
          <w:shd w:val="clear" w:color="auto" w:fill="FFFFFF"/>
        </w:rPr>
      </w:pPr>
      <w:r>
        <w:rPr>
          <w:rStyle w:val="CdigoHTML"/>
          <w:b/>
          <w:bCs/>
          <w:i/>
          <w:iCs/>
          <w:color w:val="333333"/>
          <w:shd w:val="clear" w:color="auto" w:fill="FFFFFF"/>
        </w:rPr>
        <w:t>open</w:t>
      </w:r>
      <w:r w:rsidRPr="00504054">
        <w:rPr>
          <w:rStyle w:val="CdigoHTML"/>
          <w:b/>
          <w:bCs/>
          <w:i/>
          <w:iCs/>
          <w:color w:val="333333"/>
          <w:shd w:val="clear" w:color="auto" w:fill="FFFFFF"/>
        </w:rPr>
        <w:t xml:space="preserve"> towel.blinkenlights.nl</w:t>
      </w:r>
    </w:p>
    <w:p w14:paraId="04CB97C9" w14:textId="26CE592F" w:rsidR="00567274" w:rsidRDefault="00567274" w:rsidP="00567274">
      <w:pPr>
        <w:widowControl/>
        <w:spacing w:after="0" w:line="360" w:lineRule="auto"/>
        <w:ind w:left="709"/>
        <w:jc w:val="center"/>
        <w:rPr>
          <w:rStyle w:val="CdigoHTML"/>
          <w:b/>
          <w:bCs/>
          <w:i/>
          <w:iCs/>
          <w:color w:val="333333"/>
          <w:shd w:val="clear" w:color="auto" w:fill="FFFFFF"/>
        </w:rPr>
      </w:pPr>
      <w:r w:rsidRPr="00567274">
        <w:rPr>
          <w:rStyle w:val="CdigoHTML"/>
          <w:b/>
          <w:bCs/>
          <w:i/>
          <w:iCs/>
          <w:color w:val="333333"/>
          <w:shd w:val="clear" w:color="auto" w:fill="FFFFFF"/>
        </w:rPr>
        <w:t xml:space="preserve">open </w:t>
      </w:r>
      <w:r w:rsidR="00B459EF" w:rsidRPr="00567274">
        <w:rPr>
          <w:rStyle w:val="CdigoHTML"/>
          <w:b/>
          <w:bCs/>
          <w:i/>
          <w:iCs/>
          <w:color w:val="333333"/>
          <w:shd w:val="clear" w:color="auto" w:fill="FFFFFF"/>
        </w:rPr>
        <w:t>towel.blinkenlights.nl 666</w:t>
      </w:r>
    </w:p>
    <w:p w14:paraId="6C91CB0D" w14:textId="1AB96E3C" w:rsidR="00567274" w:rsidRDefault="00567274" w:rsidP="00567274">
      <w:pPr>
        <w:widowControl/>
        <w:spacing w:after="0" w:line="360" w:lineRule="auto"/>
        <w:ind w:left="709"/>
        <w:jc w:val="center"/>
        <w:rPr>
          <w:rStyle w:val="CdigoHTML"/>
          <w:b/>
          <w:bCs/>
          <w:i/>
          <w:iCs/>
          <w:color w:val="333333"/>
          <w:shd w:val="clear" w:color="auto" w:fill="FFFFFF"/>
        </w:rPr>
      </w:pPr>
      <w:r>
        <w:rPr>
          <w:rStyle w:val="CdigoHTML"/>
          <w:b/>
          <w:bCs/>
          <w:i/>
          <w:iCs/>
          <w:color w:val="333333"/>
          <w:shd w:val="clear" w:color="auto" w:fill="FFFFFF"/>
        </w:rPr>
        <w:t xml:space="preserve">open </w:t>
      </w:r>
      <w:r w:rsidRPr="00567274">
        <w:rPr>
          <w:rStyle w:val="CdigoHTML"/>
          <w:b/>
          <w:bCs/>
          <w:i/>
          <w:iCs/>
          <w:color w:val="333333"/>
          <w:shd w:val="clear" w:color="auto" w:fill="FFFFFF"/>
        </w:rPr>
        <w:t>aardmud.org</w:t>
      </w:r>
    </w:p>
    <w:p w14:paraId="58D2FCF5" w14:textId="00544E82" w:rsidR="00532461" w:rsidRPr="00532461" w:rsidRDefault="00532461" w:rsidP="00532461">
      <w:pPr>
        <w:widowControl/>
        <w:spacing w:after="0" w:line="360" w:lineRule="auto"/>
        <w:ind w:left="709"/>
        <w:jc w:val="center"/>
        <w:rPr>
          <w:rStyle w:val="CdigoHTML"/>
          <w:b/>
          <w:bCs/>
          <w:i/>
          <w:iCs/>
          <w:color w:val="333333"/>
          <w:shd w:val="clear" w:color="auto" w:fill="FFFFFF"/>
        </w:rPr>
      </w:pPr>
      <w:r w:rsidRPr="00532461">
        <w:rPr>
          <w:rStyle w:val="CdigoHTML"/>
          <w:b/>
          <w:bCs/>
          <w:i/>
          <w:iCs/>
          <w:color w:val="333333"/>
          <w:shd w:val="clear" w:color="auto" w:fill="FFFFFF"/>
        </w:rPr>
        <w:t>open achaea.com</w:t>
      </w:r>
    </w:p>
    <w:p w14:paraId="1FC7EFAC" w14:textId="77777777" w:rsidR="00532461" w:rsidRDefault="00532461" w:rsidP="00C37957">
      <w:pPr>
        <w:widowControl/>
        <w:spacing w:after="0" w:line="360" w:lineRule="auto"/>
        <w:ind w:left="774"/>
        <w:jc w:val="center"/>
        <w:rPr>
          <w:rFonts w:ascii="Courier New" w:hAnsi="Courier New" w:cs="Courier New"/>
          <w:i/>
          <w:iCs/>
          <w:color w:val="0070C0"/>
          <w:sz w:val="20"/>
          <w:lang w:val="ca-ES"/>
        </w:rPr>
        <w:sectPr w:rsidR="00532461" w:rsidSect="00D2585E">
          <w:type w:val="continuous"/>
          <w:pgSz w:w="11906" w:h="16838" w:code="9"/>
          <w:pgMar w:top="1134" w:right="1134" w:bottom="1134" w:left="1588" w:header="567" w:footer="709" w:gutter="0"/>
          <w:cols w:num="2" w:space="168"/>
          <w:docGrid w:linePitch="360"/>
        </w:sectPr>
      </w:pPr>
    </w:p>
    <w:p w14:paraId="3AF1C75A" w14:textId="709BEA65" w:rsidR="00504054" w:rsidRPr="00C37957" w:rsidRDefault="00C37957" w:rsidP="00C37957">
      <w:pPr>
        <w:widowControl/>
        <w:spacing w:after="0" w:line="360" w:lineRule="auto"/>
        <w:ind w:left="774"/>
        <w:jc w:val="center"/>
        <w:rPr>
          <w:rFonts w:ascii="Courier New" w:hAnsi="Courier New" w:cs="Courier New"/>
          <w:i/>
          <w:iCs/>
          <w:color w:val="0070C0"/>
          <w:sz w:val="20"/>
          <w:lang w:val="ca-ES"/>
        </w:rPr>
      </w:pPr>
      <w:r w:rsidRPr="00C37957">
        <w:rPr>
          <w:rFonts w:ascii="Courier New" w:hAnsi="Courier New" w:cs="Courier New"/>
          <w:i/>
          <w:iCs/>
          <w:color w:val="0070C0"/>
          <w:sz w:val="20"/>
          <w:lang w:val="ca-ES"/>
        </w:rPr>
        <w:t>Per comprovar les connexions de Telnet, a mes de conèixer la IP del teu company, haureu d’estar dins del mateix domini</w:t>
      </w:r>
      <w:r w:rsidR="00B72A14">
        <w:rPr>
          <w:rFonts w:ascii="Courier New" w:hAnsi="Courier New" w:cs="Courier New"/>
          <w:i/>
          <w:iCs/>
          <w:color w:val="0070C0"/>
          <w:sz w:val="20"/>
          <w:lang w:val="ca-ES"/>
        </w:rPr>
        <w:t xml:space="preserve"> (client – servidor)</w:t>
      </w:r>
    </w:p>
    <w:p w14:paraId="309D6673" w14:textId="08170DBA" w:rsidR="00504054" w:rsidRDefault="00504054" w:rsidP="00271973">
      <w:pPr>
        <w:widowControl/>
        <w:spacing w:after="0" w:line="360" w:lineRule="auto"/>
        <w:ind w:left="774"/>
        <w:rPr>
          <w:rFonts w:ascii="Courier New" w:hAnsi="Courier New" w:cs="Courier New"/>
          <w:sz w:val="20"/>
          <w:lang w:val="ca-ES"/>
        </w:rPr>
      </w:pPr>
    </w:p>
    <w:tbl>
      <w:tblPr>
        <w:tblW w:w="9781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3402"/>
        <w:gridCol w:w="4077"/>
      </w:tblGrid>
      <w:tr w:rsidR="00C1435C" w14:paraId="58DDEF69" w14:textId="77777777" w:rsidTr="00C0154F">
        <w:trPr>
          <w:trHeight w:val="643"/>
        </w:trPr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0281" w14:textId="77777777" w:rsidR="00C1435C" w:rsidRPr="001E7DDE" w:rsidRDefault="00C1435C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Data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0B47B" w14:textId="77777777" w:rsidR="00C1435C" w:rsidRPr="001E7DDE" w:rsidRDefault="00C1435C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Signatura Professor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C88D34" w14:textId="77777777" w:rsidR="00C1435C" w:rsidRPr="00567274" w:rsidRDefault="00C1435C" w:rsidP="00567274">
            <w:pPr>
              <w:widowControl/>
              <w:spacing w:after="0" w:line="360" w:lineRule="auto"/>
              <w:ind w:left="709"/>
              <w:jc w:val="center"/>
              <w:rPr>
                <w:rStyle w:val="CdigoHTML"/>
                <w:i/>
                <w:iCs/>
                <w:color w:val="333333"/>
                <w:shd w:val="clear" w:color="auto" w:fill="FFFFFF"/>
              </w:rPr>
            </w:pPr>
            <w:r w:rsidRPr="00567274">
              <w:rPr>
                <w:rStyle w:val="CdigoHTML"/>
                <w:i/>
                <w:iCs/>
                <w:color w:val="333333"/>
                <w:shd w:val="clear" w:color="auto" w:fill="FFFFFF"/>
              </w:rPr>
              <w:t>Observacions</w:t>
            </w:r>
          </w:p>
        </w:tc>
      </w:tr>
      <w:tr w:rsidR="00C1435C" w14:paraId="2E1F6CA7" w14:textId="77777777" w:rsidTr="00C0154F">
        <w:trPr>
          <w:trHeight w:val="1094"/>
        </w:trPr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8229" w14:textId="77777777" w:rsidR="00C1435C" w:rsidRPr="001E7DDE" w:rsidRDefault="00C1435C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31C4" w14:textId="77777777" w:rsidR="00C1435C" w:rsidRPr="001E7DDE" w:rsidRDefault="00C1435C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7E01FE" w14:textId="77777777" w:rsidR="00C1435C" w:rsidRPr="001E7DDE" w:rsidRDefault="00C1435C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</w:tbl>
    <w:p w14:paraId="222DA041" w14:textId="40F4B79D" w:rsidR="00BB63FB" w:rsidRPr="005A4A47" w:rsidRDefault="00BB63FB" w:rsidP="00BB63FB">
      <w:pPr>
        <w:widowControl/>
        <w:spacing w:after="0" w:line="360" w:lineRule="auto"/>
        <w:ind w:left="349"/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snapToGrid/>
          <w:sz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7E412" wp14:editId="227C8867">
                <wp:simplePos x="0" y="0"/>
                <wp:positionH relativeFrom="leftMargin">
                  <wp:align>right</wp:align>
                </wp:positionH>
                <wp:positionV relativeFrom="paragraph">
                  <wp:posOffset>526727</wp:posOffset>
                </wp:positionV>
                <wp:extent cx="742950" cy="781050"/>
                <wp:effectExtent l="19050" t="19050" r="19050" b="38100"/>
                <wp:wrapNone/>
                <wp:docPr id="8" name="Estrella: 8 punt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star8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6FBFB" w14:textId="36FD0C65" w:rsidR="00C0154F" w:rsidRPr="002D3AC6" w:rsidRDefault="00CD417A" w:rsidP="00BB63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C0154F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7E412" id="Estrella: 8 puntas 8" o:spid="_x0000_s1028" type="#_x0000_t58" style="position:absolute;left:0;text-align:left;margin-left:7.3pt;margin-top:41.45pt;width:58.5pt;height:61.5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" adj="2700" filled="f" strokecolor="#243f60 [1604]" strokeweight="2pt">
                <v:textbox>
                  <w:txbxContent>
                    <w:p w14:paraId="54F6FBFB" w14:textId="36FD0C65" w:rsidR="00C0154F" w:rsidRPr="002D3AC6" w:rsidRDefault="00CD417A" w:rsidP="00BB63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="00C0154F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4A47"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Exercici </w:t>
      </w:r>
      <w:r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3</w:t>
      </w:r>
    </w:p>
    <w:p w14:paraId="78562C65" w14:textId="14D704F9" w:rsidR="0056149B" w:rsidRPr="00C37957" w:rsidRDefault="0056149B" w:rsidP="0056149B">
      <w:pPr>
        <w:pStyle w:val="Prrafodelista"/>
        <w:widowControl/>
        <w:numPr>
          <w:ilvl w:val="1"/>
          <w:numId w:val="2"/>
        </w:numPr>
        <w:spacing w:after="0" w:line="360" w:lineRule="auto"/>
        <w:ind w:left="709"/>
        <w:rPr>
          <w:rFonts w:ascii="Arial" w:hAnsi="Arial" w:cs="Arial"/>
          <w:b/>
          <w:bCs/>
          <w:sz w:val="28"/>
          <w:szCs w:val="28"/>
          <w:lang w:val="ca-ES"/>
        </w:rPr>
      </w:pPr>
      <w:r w:rsidRPr="00C37957">
        <w:rPr>
          <w:rFonts w:ascii="Arial" w:hAnsi="Arial" w:cs="Arial"/>
          <w:b/>
          <w:bCs/>
          <w:sz w:val="28"/>
          <w:szCs w:val="28"/>
          <w:lang w:val="ca-ES"/>
        </w:rPr>
        <w:t>SSH</w:t>
      </w:r>
    </w:p>
    <w:p w14:paraId="45CBDF8E" w14:textId="418F6CCB" w:rsidR="00E30F89" w:rsidRDefault="0056149B" w:rsidP="0056149B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Instal·la</w:t>
      </w:r>
      <w:r w:rsidR="00E30F89">
        <w:rPr>
          <w:rFonts w:ascii="Arial" w:hAnsi="Arial" w:cs="Arial"/>
          <w:sz w:val="20"/>
          <w:lang w:val="ca-ES"/>
        </w:rPr>
        <w:t>ció d</w:t>
      </w:r>
      <w:r>
        <w:rPr>
          <w:rFonts w:ascii="Arial" w:hAnsi="Arial" w:cs="Arial"/>
          <w:sz w:val="20"/>
          <w:lang w:val="ca-ES"/>
        </w:rPr>
        <w:t xml:space="preserve">el Servidor </w:t>
      </w:r>
      <w:r w:rsidR="00E30F89">
        <w:rPr>
          <w:rFonts w:ascii="Arial" w:hAnsi="Arial" w:cs="Arial"/>
          <w:sz w:val="20"/>
          <w:lang w:val="ca-ES"/>
        </w:rPr>
        <w:t>SSH en UBUNTU.</w:t>
      </w:r>
    </w:p>
    <w:p w14:paraId="364D8316" w14:textId="226E0EF6" w:rsidR="00E30F89" w:rsidRDefault="00E30F89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 w:rsidRPr="00E30F89">
        <w:rPr>
          <w:rFonts w:ascii="Courier New" w:hAnsi="Courier New" w:cs="Courier New"/>
          <w:sz w:val="20"/>
          <w:lang w:val="ca-ES"/>
        </w:rPr>
        <w:t>sudo apt-get install openssh-server</w:t>
      </w:r>
      <w:r>
        <w:rPr>
          <w:rFonts w:ascii="Arial" w:hAnsi="Arial" w:cs="Arial"/>
          <w:sz w:val="20"/>
          <w:lang w:val="ca-ES"/>
        </w:rPr>
        <w:t xml:space="preserve"> (usuari i contrasenya).</w:t>
      </w:r>
    </w:p>
    <w:p w14:paraId="2C799BEE" w14:textId="259E4820" w:rsidR="00E30F89" w:rsidRDefault="00E30F89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Courier New" w:hAnsi="Courier New" w:cs="Courier New"/>
          <w:sz w:val="20"/>
          <w:lang w:val="ca-ES"/>
        </w:rPr>
        <w:t>s</w:t>
      </w:r>
      <w:r w:rsidRPr="00E30F89">
        <w:rPr>
          <w:rFonts w:ascii="Courier New" w:hAnsi="Courier New" w:cs="Courier New"/>
          <w:sz w:val="20"/>
          <w:lang w:val="ca-ES"/>
        </w:rPr>
        <w:t>udo gedit /etc/ssh/sshd_config</w:t>
      </w:r>
      <w:r>
        <w:rPr>
          <w:rFonts w:ascii="Arial" w:hAnsi="Arial" w:cs="Arial"/>
          <w:sz w:val="20"/>
          <w:lang w:val="ca-ES"/>
        </w:rPr>
        <w:t xml:space="preserve"> (per exemple per modificar port de comunicació o altres paràmetres. Es deixa tal qual)</w:t>
      </w:r>
    </w:p>
    <w:p w14:paraId="7DC045E9" w14:textId="5E2DFD59" w:rsidR="00E30F89" w:rsidRDefault="00E30F89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Courier New" w:hAnsi="Courier New" w:cs="Courier New"/>
          <w:sz w:val="20"/>
          <w:lang w:val="ca-ES"/>
        </w:rPr>
        <w:t>s</w:t>
      </w:r>
      <w:r w:rsidRPr="00E30F89">
        <w:rPr>
          <w:rFonts w:ascii="Courier New" w:hAnsi="Courier New" w:cs="Courier New"/>
          <w:sz w:val="20"/>
          <w:lang w:val="ca-ES"/>
        </w:rPr>
        <w:t>udo /etc/</w:t>
      </w:r>
      <w:r>
        <w:rPr>
          <w:rFonts w:ascii="Courier New" w:hAnsi="Courier New" w:cs="Courier New"/>
          <w:sz w:val="20"/>
          <w:lang w:val="ca-ES"/>
        </w:rPr>
        <w:t>init.d</w:t>
      </w:r>
      <w:r w:rsidRPr="00E30F89">
        <w:rPr>
          <w:rFonts w:ascii="Courier New" w:hAnsi="Courier New" w:cs="Courier New"/>
          <w:sz w:val="20"/>
          <w:lang w:val="ca-ES"/>
        </w:rPr>
        <w:t>/ssh</w:t>
      </w:r>
      <w:r>
        <w:rPr>
          <w:rFonts w:ascii="Courier New" w:hAnsi="Courier New" w:cs="Courier New"/>
          <w:sz w:val="20"/>
          <w:lang w:val="ca-ES"/>
        </w:rPr>
        <w:t xml:space="preserve"> start </w:t>
      </w:r>
      <w:r w:rsidRPr="00E30F89">
        <w:rPr>
          <w:rFonts w:ascii="Arial" w:hAnsi="Arial" w:cs="Arial"/>
          <w:sz w:val="20"/>
          <w:lang w:val="ca-ES"/>
        </w:rPr>
        <w:t>(inicia el Servidor SSH)</w:t>
      </w:r>
      <w:r>
        <w:rPr>
          <w:rFonts w:ascii="Arial" w:hAnsi="Arial" w:cs="Arial"/>
          <w:sz w:val="20"/>
          <w:lang w:val="ca-ES"/>
        </w:rPr>
        <w:t>.</w:t>
      </w:r>
    </w:p>
    <w:p w14:paraId="70B6957F" w14:textId="433E07E0" w:rsidR="00E30F89" w:rsidRDefault="00E30F89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Courier New" w:hAnsi="Courier New" w:cs="Courier New"/>
          <w:sz w:val="20"/>
          <w:lang w:val="ca-ES"/>
        </w:rPr>
        <w:t>s</w:t>
      </w:r>
      <w:r w:rsidRPr="00E30F89">
        <w:rPr>
          <w:rFonts w:ascii="Courier New" w:hAnsi="Courier New" w:cs="Courier New"/>
          <w:sz w:val="20"/>
          <w:lang w:val="ca-ES"/>
        </w:rPr>
        <w:t>udo /etc/</w:t>
      </w:r>
      <w:r>
        <w:rPr>
          <w:rFonts w:ascii="Courier New" w:hAnsi="Courier New" w:cs="Courier New"/>
          <w:sz w:val="20"/>
          <w:lang w:val="ca-ES"/>
        </w:rPr>
        <w:t>init.d</w:t>
      </w:r>
      <w:r w:rsidRPr="00E30F89">
        <w:rPr>
          <w:rFonts w:ascii="Courier New" w:hAnsi="Courier New" w:cs="Courier New"/>
          <w:sz w:val="20"/>
          <w:lang w:val="ca-ES"/>
        </w:rPr>
        <w:t>/ssh</w:t>
      </w:r>
      <w:r>
        <w:rPr>
          <w:rFonts w:ascii="Courier New" w:hAnsi="Courier New" w:cs="Courier New"/>
          <w:sz w:val="20"/>
          <w:lang w:val="ca-ES"/>
        </w:rPr>
        <w:t xml:space="preserve"> stop </w:t>
      </w:r>
      <w:r w:rsidRPr="00E30F89">
        <w:rPr>
          <w:rFonts w:ascii="Arial" w:hAnsi="Arial" w:cs="Arial"/>
          <w:sz w:val="20"/>
          <w:lang w:val="ca-ES"/>
        </w:rPr>
        <w:t>(</w:t>
      </w:r>
      <w:r>
        <w:rPr>
          <w:rFonts w:ascii="Arial" w:hAnsi="Arial" w:cs="Arial"/>
          <w:sz w:val="20"/>
          <w:lang w:val="ca-ES"/>
        </w:rPr>
        <w:t>atura</w:t>
      </w:r>
      <w:r w:rsidRPr="00E30F89">
        <w:rPr>
          <w:rFonts w:ascii="Arial" w:hAnsi="Arial" w:cs="Arial"/>
          <w:sz w:val="20"/>
          <w:lang w:val="ca-ES"/>
        </w:rPr>
        <w:t xml:space="preserve"> el Servidor SSH)</w:t>
      </w:r>
      <w:r>
        <w:rPr>
          <w:rFonts w:ascii="Arial" w:hAnsi="Arial" w:cs="Arial"/>
          <w:sz w:val="20"/>
          <w:lang w:val="ca-ES"/>
        </w:rPr>
        <w:t>.</w:t>
      </w:r>
    </w:p>
    <w:p w14:paraId="2D901AB7" w14:textId="7DD9E45F" w:rsidR="00E30F89" w:rsidRDefault="00E30F89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Courier New" w:hAnsi="Courier New" w:cs="Courier New"/>
          <w:sz w:val="20"/>
          <w:lang w:val="ca-ES"/>
        </w:rPr>
        <w:t>s</w:t>
      </w:r>
      <w:r w:rsidRPr="00E30F89">
        <w:rPr>
          <w:rFonts w:ascii="Courier New" w:hAnsi="Courier New" w:cs="Courier New"/>
          <w:sz w:val="20"/>
          <w:lang w:val="ca-ES"/>
        </w:rPr>
        <w:t>udo /etc/</w:t>
      </w:r>
      <w:r>
        <w:rPr>
          <w:rFonts w:ascii="Courier New" w:hAnsi="Courier New" w:cs="Courier New"/>
          <w:sz w:val="20"/>
          <w:lang w:val="ca-ES"/>
        </w:rPr>
        <w:t>init.d</w:t>
      </w:r>
      <w:r w:rsidRPr="00E30F89">
        <w:rPr>
          <w:rFonts w:ascii="Courier New" w:hAnsi="Courier New" w:cs="Courier New"/>
          <w:sz w:val="20"/>
          <w:lang w:val="ca-ES"/>
        </w:rPr>
        <w:t>/ssh</w:t>
      </w:r>
      <w:r>
        <w:rPr>
          <w:rFonts w:ascii="Courier New" w:hAnsi="Courier New" w:cs="Courier New"/>
          <w:sz w:val="20"/>
          <w:lang w:val="ca-ES"/>
        </w:rPr>
        <w:t xml:space="preserve"> restart </w:t>
      </w:r>
      <w:r w:rsidRPr="00E30F89">
        <w:rPr>
          <w:rFonts w:ascii="Arial" w:hAnsi="Arial" w:cs="Arial"/>
          <w:sz w:val="20"/>
          <w:lang w:val="ca-ES"/>
        </w:rPr>
        <w:t>(</w:t>
      </w:r>
      <w:r>
        <w:rPr>
          <w:rFonts w:ascii="Arial" w:hAnsi="Arial" w:cs="Arial"/>
          <w:sz w:val="20"/>
          <w:lang w:val="ca-ES"/>
        </w:rPr>
        <w:t>re</w:t>
      </w:r>
      <w:r w:rsidRPr="00E30F89">
        <w:rPr>
          <w:rFonts w:ascii="Arial" w:hAnsi="Arial" w:cs="Arial"/>
          <w:sz w:val="20"/>
          <w:lang w:val="ca-ES"/>
        </w:rPr>
        <w:t>inicia el Servidor SSH)</w:t>
      </w:r>
      <w:r>
        <w:rPr>
          <w:rFonts w:ascii="Arial" w:hAnsi="Arial" w:cs="Arial"/>
          <w:sz w:val="20"/>
          <w:lang w:val="ca-ES"/>
        </w:rPr>
        <w:t>.</w:t>
      </w:r>
    </w:p>
    <w:p w14:paraId="4441BCAE" w14:textId="7FF0231F" w:rsidR="00E30F89" w:rsidRDefault="00E30F89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Courier New" w:hAnsi="Courier New" w:cs="Courier New"/>
          <w:sz w:val="20"/>
          <w:lang w:val="ca-ES"/>
        </w:rPr>
        <w:t xml:space="preserve">Ip a list </w:t>
      </w:r>
      <w:r w:rsidRPr="00E30F89">
        <w:rPr>
          <w:rFonts w:ascii="Arial" w:hAnsi="Arial" w:cs="Arial"/>
          <w:sz w:val="20"/>
          <w:lang w:val="ca-ES"/>
        </w:rPr>
        <w:t>(</w:t>
      </w:r>
      <w:r>
        <w:rPr>
          <w:rFonts w:ascii="Arial" w:hAnsi="Arial" w:cs="Arial"/>
          <w:sz w:val="20"/>
          <w:lang w:val="ca-ES"/>
        </w:rPr>
        <w:t>per a conèixer la IP del Servidor S</w:t>
      </w:r>
      <w:r w:rsidRPr="00E30F89">
        <w:rPr>
          <w:rFonts w:ascii="Arial" w:hAnsi="Arial" w:cs="Arial"/>
          <w:sz w:val="20"/>
          <w:lang w:val="ca-ES"/>
        </w:rPr>
        <w:t>SH)</w:t>
      </w:r>
      <w:r>
        <w:rPr>
          <w:rFonts w:ascii="Arial" w:hAnsi="Arial" w:cs="Arial"/>
          <w:sz w:val="20"/>
          <w:lang w:val="ca-ES"/>
        </w:rPr>
        <w:t>.</w:t>
      </w:r>
    </w:p>
    <w:p w14:paraId="255D3545" w14:textId="77777777" w:rsidR="00E30F89" w:rsidRPr="00E30F89" w:rsidRDefault="00E30F89" w:rsidP="00E30F89">
      <w:pPr>
        <w:widowControl/>
        <w:spacing w:after="0" w:line="360" w:lineRule="auto"/>
        <w:ind w:left="1058"/>
        <w:rPr>
          <w:rFonts w:ascii="Arial" w:hAnsi="Arial" w:cs="Arial"/>
          <w:sz w:val="20"/>
          <w:lang w:val="ca-ES"/>
        </w:rPr>
      </w:pPr>
    </w:p>
    <w:p w14:paraId="43BF768B" w14:textId="7EDB41E5" w:rsidR="00E30F89" w:rsidRDefault="00E30F89" w:rsidP="00E30F89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Instal·lació del </w:t>
      </w:r>
      <w:r w:rsidR="00830502">
        <w:rPr>
          <w:rFonts w:ascii="Arial" w:hAnsi="Arial" w:cs="Arial"/>
          <w:sz w:val="20"/>
          <w:lang w:val="ca-ES"/>
        </w:rPr>
        <w:t>Cliente</w:t>
      </w:r>
      <w:r>
        <w:rPr>
          <w:rFonts w:ascii="Arial" w:hAnsi="Arial" w:cs="Arial"/>
          <w:sz w:val="20"/>
          <w:lang w:val="ca-ES"/>
        </w:rPr>
        <w:t xml:space="preserve"> SSH en Windows 10.</w:t>
      </w:r>
      <w:r w:rsidR="00983A0A">
        <w:rPr>
          <w:rFonts w:ascii="Arial" w:hAnsi="Arial" w:cs="Arial"/>
          <w:sz w:val="20"/>
          <w:lang w:val="ca-ES"/>
        </w:rPr>
        <w:t xml:space="preserve"> (PowerShell)</w:t>
      </w:r>
    </w:p>
    <w:p w14:paraId="2F8A1993" w14:textId="4E0035AC" w:rsidR="00E30F89" w:rsidRDefault="00983A0A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Menú inicio + Configuración + Aplicaciones (Aplicaciones y Características)</w:t>
      </w:r>
    </w:p>
    <w:p w14:paraId="6F2AE8FE" w14:textId="76355A85" w:rsidR="00983A0A" w:rsidRDefault="00983A0A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Seleccionarem “Caracteristicas opcionales”.</w:t>
      </w:r>
    </w:p>
    <w:p w14:paraId="2B228360" w14:textId="5C5D0FD7" w:rsidR="00983A0A" w:rsidRDefault="00983A0A" w:rsidP="00E30F8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Comprovem que tenim instal·lats els serveis “Cliente OpenSSH” i “Servidor OpenSSH”. En cas contrari, els haurem d’afegir </w:t>
      </w:r>
      <w:r w:rsidRPr="00983A0A">
        <w:rPr>
          <w:rFonts w:ascii="Arial" w:hAnsi="Arial" w:cs="Arial"/>
          <w:sz w:val="20"/>
          <w:lang w:val="ca-ES"/>
        </w:rPr>
        <w:sym w:font="Wingdings" w:char="F0E0"/>
      </w:r>
      <w:r>
        <w:rPr>
          <w:rFonts w:ascii="Arial" w:hAnsi="Arial" w:cs="Arial"/>
          <w:sz w:val="20"/>
          <w:lang w:val="ca-ES"/>
        </w:rPr>
        <w:t xml:space="preserve"> “Agregar una característica”.</w:t>
      </w:r>
    </w:p>
    <w:p w14:paraId="456517D3" w14:textId="77777777" w:rsidR="00983A0A" w:rsidRPr="00983A0A" w:rsidRDefault="00983A0A" w:rsidP="00983A0A">
      <w:pPr>
        <w:widowControl/>
        <w:spacing w:after="0" w:line="360" w:lineRule="auto"/>
        <w:ind w:left="1058"/>
        <w:rPr>
          <w:rFonts w:ascii="Arial" w:hAnsi="Arial" w:cs="Arial"/>
          <w:sz w:val="20"/>
          <w:lang w:val="ca-ES"/>
        </w:rPr>
      </w:pPr>
    </w:p>
    <w:p w14:paraId="7BB4AFA5" w14:textId="53855C6B" w:rsidR="00E30F89" w:rsidRDefault="00983A0A" w:rsidP="0056149B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Connexió des de Windows 10 (Client SSH) a Ubuntu (Servidor SSH).</w:t>
      </w:r>
    </w:p>
    <w:p w14:paraId="3E374A37" w14:textId="31A1ABAC" w:rsidR="00983A0A" w:rsidRDefault="0021594F" w:rsidP="00983A0A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Obrim una finestra de Powershell (botó dret ratolí sobre icona Windows).</w:t>
      </w:r>
    </w:p>
    <w:p w14:paraId="2243C372" w14:textId="4EEC82D8" w:rsidR="0021594F" w:rsidRDefault="00830502" w:rsidP="00983A0A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Escrivim </w:t>
      </w:r>
      <w:r w:rsidRPr="00830502">
        <w:rPr>
          <w:rFonts w:ascii="Courier New" w:hAnsi="Courier New" w:cs="Courier New"/>
          <w:sz w:val="20"/>
          <w:lang w:val="ca-ES"/>
        </w:rPr>
        <w:t>ssh</w:t>
      </w:r>
      <w:r>
        <w:rPr>
          <w:rFonts w:ascii="Arial" w:hAnsi="Arial" w:cs="Arial"/>
          <w:sz w:val="20"/>
          <w:lang w:val="ca-ES"/>
        </w:rPr>
        <w:t>. Que es mostra?</w:t>
      </w:r>
    </w:p>
    <w:p w14:paraId="62647AB3" w14:textId="2568FCED" w:rsidR="00830502" w:rsidRDefault="00830502" w:rsidP="00983A0A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Amb ssh &lt;usuario&gt;@XXX.XXX.XXX.XXX (usuari i IP del Servidor SSH de Ubuntu) ens hauríem de connectar al Servidor. Ens demanarà les credencials de l’usuari d’Ubuntu.</w:t>
      </w:r>
    </w:p>
    <w:p w14:paraId="47BBD63B" w14:textId="159905EF" w:rsidR="00830502" w:rsidRDefault="00830502" w:rsidP="00983A0A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 w:rsidRPr="00830502">
        <w:rPr>
          <w:rFonts w:ascii="Courier New" w:hAnsi="Courier New" w:cs="Courier New"/>
          <w:sz w:val="20"/>
          <w:lang w:val="ca-ES"/>
        </w:rPr>
        <w:t>exit</w:t>
      </w:r>
      <w:r>
        <w:rPr>
          <w:rFonts w:ascii="Arial" w:hAnsi="Arial" w:cs="Arial"/>
          <w:sz w:val="20"/>
          <w:lang w:val="ca-ES"/>
        </w:rPr>
        <w:t xml:space="preserve"> (per sortir)</w:t>
      </w:r>
    </w:p>
    <w:p w14:paraId="25629992" w14:textId="77777777" w:rsidR="00E30F89" w:rsidRPr="00830502" w:rsidRDefault="00E30F89" w:rsidP="00830502">
      <w:pPr>
        <w:widowControl/>
        <w:spacing w:after="0" w:line="360" w:lineRule="auto"/>
        <w:ind w:left="709"/>
        <w:rPr>
          <w:rFonts w:ascii="Arial" w:hAnsi="Arial" w:cs="Arial"/>
          <w:sz w:val="20"/>
          <w:lang w:val="ca-ES"/>
        </w:rPr>
      </w:pPr>
    </w:p>
    <w:p w14:paraId="0A4EF00B" w14:textId="39FB8285" w:rsidR="00830502" w:rsidRDefault="00830502" w:rsidP="00830502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Connexió des de Windows 10 (Client SSH) a Windows 10 (Servidor SSH).</w:t>
      </w:r>
    </w:p>
    <w:p w14:paraId="1345C05E" w14:textId="20DE44D4" w:rsidR="00830502" w:rsidRDefault="00C2798F" w:rsidP="00830502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Ejecutar (Windows + R)</w:t>
      </w:r>
    </w:p>
    <w:p w14:paraId="0A032C58" w14:textId="7AB5C1FC" w:rsidR="00C2798F" w:rsidRDefault="00C2798F" w:rsidP="00830502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 w:rsidRPr="00C2798F">
        <w:rPr>
          <w:rFonts w:ascii="Courier New" w:hAnsi="Courier New" w:cs="Courier New"/>
          <w:sz w:val="20"/>
          <w:lang w:val="ca-ES"/>
        </w:rPr>
        <w:t>services.msc</w:t>
      </w:r>
      <w:r>
        <w:rPr>
          <w:rFonts w:ascii="Arial" w:hAnsi="Arial" w:cs="Arial"/>
          <w:sz w:val="20"/>
          <w:lang w:val="ca-ES"/>
        </w:rPr>
        <w:t xml:space="preserve"> (s’obren els Serveis Locals). Busquem:</w:t>
      </w:r>
    </w:p>
    <w:p w14:paraId="3D4DF6D1" w14:textId="39CF0200" w:rsidR="00C2798F" w:rsidRPr="00C2798F" w:rsidRDefault="00C2798F" w:rsidP="00C2798F">
      <w:pPr>
        <w:pStyle w:val="Prrafodelista"/>
        <w:widowControl/>
        <w:numPr>
          <w:ilvl w:val="4"/>
          <w:numId w:val="2"/>
        </w:numPr>
        <w:tabs>
          <w:tab w:val="clear" w:pos="4451"/>
        </w:tabs>
        <w:spacing w:after="0" w:line="360" w:lineRule="auto"/>
        <w:ind w:left="1843"/>
        <w:rPr>
          <w:rFonts w:ascii="Arial" w:hAnsi="Arial" w:cs="Arial"/>
          <w:i/>
          <w:iCs/>
          <w:sz w:val="20"/>
          <w:lang w:val="ca-ES"/>
        </w:rPr>
      </w:pPr>
      <w:r w:rsidRPr="00C2798F">
        <w:rPr>
          <w:rFonts w:ascii="Arial" w:hAnsi="Arial" w:cs="Arial"/>
          <w:i/>
          <w:iCs/>
          <w:sz w:val="20"/>
          <w:lang w:val="ca-ES"/>
        </w:rPr>
        <w:t>OpenSSH Authentication Agent.</w:t>
      </w:r>
    </w:p>
    <w:p w14:paraId="558C800F" w14:textId="390C1CE8" w:rsidR="00C2798F" w:rsidRDefault="00C2798F" w:rsidP="00C2798F">
      <w:pPr>
        <w:pStyle w:val="Prrafodelista"/>
        <w:widowControl/>
        <w:numPr>
          <w:ilvl w:val="4"/>
          <w:numId w:val="2"/>
        </w:numPr>
        <w:tabs>
          <w:tab w:val="clear" w:pos="4451"/>
        </w:tabs>
        <w:spacing w:after="0" w:line="360" w:lineRule="auto"/>
        <w:ind w:left="1843"/>
        <w:rPr>
          <w:rFonts w:ascii="Arial" w:hAnsi="Arial" w:cs="Arial"/>
          <w:sz w:val="20"/>
          <w:lang w:val="ca-ES"/>
        </w:rPr>
      </w:pPr>
      <w:r w:rsidRPr="00C2798F">
        <w:rPr>
          <w:rFonts w:ascii="Arial" w:hAnsi="Arial" w:cs="Arial"/>
          <w:i/>
          <w:iCs/>
          <w:sz w:val="20"/>
          <w:lang w:val="ca-ES"/>
        </w:rPr>
        <w:t>OpenSSH SSH Server</w:t>
      </w:r>
      <w:r>
        <w:rPr>
          <w:rFonts w:ascii="Arial" w:hAnsi="Arial" w:cs="Arial"/>
          <w:sz w:val="20"/>
          <w:lang w:val="ca-ES"/>
        </w:rPr>
        <w:t>.</w:t>
      </w:r>
    </w:p>
    <w:p w14:paraId="1CF8D67C" w14:textId="564F9272" w:rsidR="00C2798F" w:rsidRDefault="00C2798F" w:rsidP="00C2798F">
      <w:pPr>
        <w:pStyle w:val="Prrafodelista"/>
        <w:widowControl/>
        <w:numPr>
          <w:ilvl w:val="4"/>
          <w:numId w:val="2"/>
        </w:numPr>
        <w:tabs>
          <w:tab w:val="clear" w:pos="4451"/>
        </w:tabs>
        <w:spacing w:after="0" w:line="360" w:lineRule="auto"/>
        <w:ind w:left="1843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Botó dret + Propiedades sobre “</w:t>
      </w:r>
      <w:r w:rsidRPr="00C2798F">
        <w:rPr>
          <w:rFonts w:ascii="Arial" w:hAnsi="Arial" w:cs="Arial"/>
          <w:i/>
          <w:iCs/>
          <w:sz w:val="20"/>
          <w:lang w:val="ca-ES"/>
        </w:rPr>
        <w:t>OpenSSH SSH Server</w:t>
      </w:r>
      <w:r>
        <w:rPr>
          <w:rFonts w:ascii="Arial" w:hAnsi="Arial" w:cs="Arial"/>
          <w:sz w:val="20"/>
          <w:lang w:val="ca-ES"/>
        </w:rPr>
        <w:t xml:space="preserve">”. </w:t>
      </w:r>
    </w:p>
    <w:p w14:paraId="45B1F68E" w14:textId="30EDB1EE" w:rsidR="00C2798F" w:rsidRDefault="00C2798F" w:rsidP="00C2798F">
      <w:pPr>
        <w:pStyle w:val="Prrafodelista"/>
        <w:widowControl/>
        <w:numPr>
          <w:ilvl w:val="4"/>
          <w:numId w:val="2"/>
        </w:numPr>
        <w:tabs>
          <w:tab w:val="clear" w:pos="4451"/>
        </w:tabs>
        <w:spacing w:after="0" w:line="360" w:lineRule="auto"/>
        <w:ind w:left="1843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Tipo de Inicio: Automático + Iniciar.</w:t>
      </w:r>
    </w:p>
    <w:p w14:paraId="6B1A64CE" w14:textId="504CB58B" w:rsidR="00C2798F" w:rsidRDefault="00C2798F" w:rsidP="00C2798F">
      <w:pPr>
        <w:pStyle w:val="Prrafodelista"/>
        <w:widowControl/>
        <w:numPr>
          <w:ilvl w:val="4"/>
          <w:numId w:val="2"/>
        </w:numPr>
        <w:tabs>
          <w:tab w:val="clear" w:pos="4451"/>
        </w:tabs>
        <w:spacing w:after="0" w:line="360" w:lineRule="auto"/>
        <w:ind w:left="1843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Botó dret + Propiedades sobre “</w:t>
      </w:r>
      <w:r w:rsidRPr="00C2798F">
        <w:rPr>
          <w:rFonts w:ascii="Arial" w:hAnsi="Arial" w:cs="Arial"/>
          <w:i/>
          <w:iCs/>
          <w:sz w:val="20"/>
          <w:lang w:val="ca-ES"/>
        </w:rPr>
        <w:t>OpenSSH Authentication Agent</w:t>
      </w:r>
      <w:r>
        <w:rPr>
          <w:rFonts w:ascii="Arial" w:hAnsi="Arial" w:cs="Arial"/>
          <w:sz w:val="20"/>
          <w:lang w:val="ca-ES"/>
        </w:rPr>
        <w:t xml:space="preserve">”. </w:t>
      </w:r>
    </w:p>
    <w:p w14:paraId="6E9A35A9" w14:textId="0A38E118" w:rsidR="00C2798F" w:rsidRDefault="00C2798F" w:rsidP="00C2798F">
      <w:pPr>
        <w:pStyle w:val="Prrafodelista"/>
        <w:widowControl/>
        <w:numPr>
          <w:ilvl w:val="4"/>
          <w:numId w:val="2"/>
        </w:numPr>
        <w:tabs>
          <w:tab w:val="clear" w:pos="4451"/>
        </w:tabs>
        <w:spacing w:after="0" w:line="360" w:lineRule="auto"/>
        <w:ind w:left="1843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Tipo de Inicio: Automático + Iniciar.</w:t>
      </w:r>
    </w:p>
    <w:p w14:paraId="43201076" w14:textId="33349218" w:rsidR="00C2798F" w:rsidRDefault="00C2798F" w:rsidP="00C2798F">
      <w:pPr>
        <w:pStyle w:val="Prrafodelista"/>
        <w:widowControl/>
        <w:numPr>
          <w:ilvl w:val="4"/>
          <w:numId w:val="2"/>
        </w:numPr>
        <w:tabs>
          <w:tab w:val="clear" w:pos="4451"/>
        </w:tabs>
        <w:spacing w:after="0" w:line="360" w:lineRule="auto"/>
        <w:ind w:left="1843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Servidor SSH Windows en funcionament</w:t>
      </w:r>
    </w:p>
    <w:p w14:paraId="4DF22EB3" w14:textId="77777777" w:rsidR="003A11AC" w:rsidRDefault="003A11AC">
      <w:pPr>
        <w:widowControl/>
        <w:spacing w:after="0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br w:type="page"/>
      </w:r>
    </w:p>
    <w:p w14:paraId="75F1855A" w14:textId="17BD22F1" w:rsidR="00830502" w:rsidRDefault="00C2798F" w:rsidP="00830502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lastRenderedPageBreak/>
        <w:t>Obrirem el port d’escolta de OpenSSH en Windows 10.</w:t>
      </w:r>
    </w:p>
    <w:p w14:paraId="1A050783" w14:textId="5EF656E0" w:rsidR="00C2798F" w:rsidRDefault="00C2798F" w:rsidP="00C2798F">
      <w:pPr>
        <w:pStyle w:val="Prrafodelista"/>
        <w:widowControl/>
        <w:numPr>
          <w:ilvl w:val="4"/>
          <w:numId w:val="2"/>
        </w:numPr>
        <w:tabs>
          <w:tab w:val="clear" w:pos="4451"/>
        </w:tabs>
        <w:spacing w:after="0" w:line="360" w:lineRule="auto"/>
        <w:ind w:left="1843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A la consola de PowerShell escrivim:</w:t>
      </w:r>
    </w:p>
    <w:p w14:paraId="2B6FC504" w14:textId="77777777" w:rsidR="003A11AC" w:rsidRPr="003A11AC" w:rsidRDefault="003A11AC" w:rsidP="003A11AC">
      <w:pPr>
        <w:widowControl/>
        <w:spacing w:after="0" w:line="360" w:lineRule="auto"/>
        <w:ind w:left="1483"/>
        <w:rPr>
          <w:rFonts w:ascii="Arial" w:hAnsi="Arial" w:cs="Arial"/>
          <w:sz w:val="20"/>
          <w:lang w:val="ca-ES"/>
        </w:rPr>
      </w:pPr>
    </w:p>
    <w:p w14:paraId="54E97EB7" w14:textId="77777777" w:rsidR="00C2798F" w:rsidRPr="00C2798F" w:rsidRDefault="00C2798F" w:rsidP="00C2798F">
      <w:pPr>
        <w:pStyle w:val="Prrafodelista"/>
        <w:widowControl/>
        <w:numPr>
          <w:ilvl w:val="0"/>
          <w:numId w:val="2"/>
        </w:numPr>
        <w:pBdr>
          <w:top w:val="single" w:sz="6" w:space="17" w:color="FE4641"/>
          <w:left w:val="single" w:sz="48" w:space="17" w:color="FE4641"/>
          <w:bottom w:val="single" w:sz="6" w:space="17" w:color="FE4641"/>
          <w:right w:val="single" w:sz="6" w:space="17" w:color="FE464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napToGrid/>
          <w:color w:val="3F3B36"/>
          <w:sz w:val="20"/>
          <w:lang w:val="es-ES"/>
        </w:rPr>
      </w:pPr>
      <w:r w:rsidRPr="00C2798F">
        <w:rPr>
          <w:rFonts w:ascii="Courier New" w:hAnsi="Courier New" w:cs="Courier New"/>
          <w:b/>
          <w:bCs/>
          <w:snapToGrid/>
          <w:color w:val="3F3B36"/>
          <w:sz w:val="20"/>
          <w:bdr w:val="none" w:sz="0" w:space="0" w:color="auto" w:frame="1"/>
          <w:lang w:val="es-ES"/>
        </w:rPr>
        <w:t>New-NetFirewallRule -Name sshd -DisplayName 'OpenSSH Server (sshd)' -Service sshd -Enabled True -Direction Inbound -Protocol TCP -Action Allow -Profile Domain</w:t>
      </w:r>
    </w:p>
    <w:p w14:paraId="442BE18A" w14:textId="71C3770F" w:rsidR="00E30F89" w:rsidRDefault="00E30F89" w:rsidP="00286E17">
      <w:pPr>
        <w:widowControl/>
        <w:spacing w:after="0" w:line="360" w:lineRule="auto"/>
        <w:rPr>
          <w:rFonts w:ascii="Arial" w:hAnsi="Arial" w:cs="Arial"/>
          <w:sz w:val="20"/>
          <w:lang w:val="ca-ES"/>
        </w:rPr>
      </w:pPr>
    </w:p>
    <w:p w14:paraId="75710699" w14:textId="4C98EA7E" w:rsidR="0056149B" w:rsidRDefault="00286E17" w:rsidP="00286E17">
      <w:pPr>
        <w:pStyle w:val="Prrafodelista"/>
        <w:widowControl/>
        <w:numPr>
          <w:ilvl w:val="0"/>
          <w:numId w:val="13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Ara, des de el client SSH  de Windows 10, ens connectarem al Servidor SSH de Windows 10. (Consell: Feu la connexió a la inversa que abans, ja que si ens hem connectat al Servidor SSH Ubuntu amb la mateixa IP, ens donarà error). Possible solució:</w:t>
      </w:r>
    </w:p>
    <w:p w14:paraId="4108B6BB" w14:textId="1D608A28" w:rsidR="00286E17" w:rsidRPr="00286E17" w:rsidRDefault="00286E17" w:rsidP="00286E17">
      <w:pPr>
        <w:widowControl/>
        <w:spacing w:after="0" w:line="360" w:lineRule="auto"/>
        <w:ind w:left="1058"/>
        <w:jc w:val="center"/>
        <w:rPr>
          <w:rFonts w:ascii="Courier New" w:hAnsi="Courier New" w:cs="Courier New"/>
          <w:sz w:val="20"/>
          <w:lang w:val="ca-ES"/>
        </w:rPr>
      </w:pPr>
      <w:r w:rsidRPr="00286E17">
        <w:rPr>
          <w:rFonts w:ascii="Courier New" w:hAnsi="Courier New" w:cs="Courier New"/>
          <w:sz w:val="20"/>
          <w:lang w:val="ca-ES"/>
        </w:rPr>
        <w:t>ssh -keygen -R &lt;dirección IP Servidor SSH&gt;</w:t>
      </w:r>
    </w:p>
    <w:p w14:paraId="1BA0E325" w14:textId="0636C847" w:rsidR="00286E17" w:rsidRDefault="00286E17" w:rsidP="00286E17">
      <w:pPr>
        <w:widowControl/>
        <w:spacing w:after="0" w:line="360" w:lineRule="auto"/>
        <w:ind w:left="1058"/>
        <w:jc w:val="center"/>
        <w:rPr>
          <w:rFonts w:ascii="Arial" w:hAnsi="Arial" w:cs="Arial"/>
          <w:sz w:val="20"/>
          <w:lang w:val="ca-ES"/>
        </w:rPr>
      </w:pPr>
    </w:p>
    <w:p w14:paraId="2F1E70AA" w14:textId="77777777" w:rsidR="00286E17" w:rsidRPr="00286E17" w:rsidRDefault="00286E17" w:rsidP="00286E17">
      <w:pPr>
        <w:pStyle w:val="Prrafodelista"/>
        <w:widowControl/>
        <w:numPr>
          <w:ilvl w:val="2"/>
          <w:numId w:val="2"/>
        </w:numPr>
        <w:spacing w:after="0" w:line="360" w:lineRule="auto"/>
        <w:rPr>
          <w:rFonts w:ascii="Arial" w:hAnsi="Arial" w:cs="Arial"/>
          <w:vanish/>
          <w:sz w:val="20"/>
          <w:lang w:val="ca-ES"/>
        </w:rPr>
      </w:pPr>
    </w:p>
    <w:p w14:paraId="2F8D7B0A" w14:textId="77777777" w:rsidR="00286E17" w:rsidRPr="00286E17" w:rsidRDefault="00286E17" w:rsidP="00286E17">
      <w:pPr>
        <w:pStyle w:val="Prrafodelista"/>
        <w:widowControl/>
        <w:numPr>
          <w:ilvl w:val="2"/>
          <w:numId w:val="2"/>
        </w:numPr>
        <w:spacing w:after="0" w:line="360" w:lineRule="auto"/>
        <w:rPr>
          <w:rFonts w:ascii="Arial" w:hAnsi="Arial" w:cs="Arial"/>
          <w:vanish/>
          <w:sz w:val="20"/>
          <w:lang w:val="ca-ES"/>
        </w:rPr>
      </w:pPr>
    </w:p>
    <w:p w14:paraId="1F393E17" w14:textId="77777777" w:rsidR="00286E17" w:rsidRPr="00286E17" w:rsidRDefault="00286E17" w:rsidP="00286E17">
      <w:pPr>
        <w:pStyle w:val="Prrafodelista"/>
        <w:widowControl/>
        <w:numPr>
          <w:ilvl w:val="2"/>
          <w:numId w:val="2"/>
        </w:numPr>
        <w:spacing w:after="0" w:line="360" w:lineRule="auto"/>
        <w:rPr>
          <w:rFonts w:ascii="Arial" w:hAnsi="Arial" w:cs="Arial"/>
          <w:vanish/>
          <w:sz w:val="20"/>
          <w:lang w:val="ca-ES"/>
        </w:rPr>
      </w:pPr>
    </w:p>
    <w:p w14:paraId="5E6AFA1C" w14:textId="77777777" w:rsidR="00286E17" w:rsidRPr="00286E17" w:rsidRDefault="00286E17" w:rsidP="00286E17">
      <w:pPr>
        <w:pStyle w:val="Prrafodelista"/>
        <w:widowControl/>
        <w:numPr>
          <w:ilvl w:val="2"/>
          <w:numId w:val="2"/>
        </w:numPr>
        <w:spacing w:after="0" w:line="360" w:lineRule="auto"/>
        <w:rPr>
          <w:rFonts w:ascii="Arial" w:hAnsi="Arial" w:cs="Arial"/>
          <w:vanish/>
          <w:sz w:val="20"/>
          <w:lang w:val="ca-ES"/>
        </w:rPr>
      </w:pPr>
    </w:p>
    <w:p w14:paraId="15ABE351" w14:textId="799DFF66" w:rsidR="00286E17" w:rsidRDefault="00286E17" w:rsidP="00286E17">
      <w:pPr>
        <w:pStyle w:val="Prrafodelista"/>
        <w:widowControl/>
        <w:numPr>
          <w:ilvl w:val="2"/>
          <w:numId w:val="2"/>
        </w:numPr>
        <w:tabs>
          <w:tab w:val="num" w:pos="-395"/>
        </w:tabs>
        <w:spacing w:after="0" w:line="360" w:lineRule="auto"/>
        <w:ind w:left="1069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Connexió des de Ubuntu (Client SSH) a un Servidor SSH (Windows 10).</w:t>
      </w:r>
    </w:p>
    <w:p w14:paraId="7E3C66A0" w14:textId="7110019A" w:rsidR="00286E17" w:rsidRDefault="00286E17" w:rsidP="00286E17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Obrim </w:t>
      </w:r>
      <w:r w:rsidR="0014071D">
        <w:rPr>
          <w:rFonts w:ascii="Arial" w:hAnsi="Arial" w:cs="Arial"/>
          <w:sz w:val="20"/>
          <w:lang w:val="ca-ES"/>
        </w:rPr>
        <w:t>l’explorador d’arxius d’Ubuntu (Ctrl + L”.</w:t>
      </w:r>
    </w:p>
    <w:p w14:paraId="0E1A5BA6" w14:textId="42BBA692" w:rsidR="0014071D" w:rsidRDefault="0014071D" w:rsidP="00286E17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A la barra d’adreces de l’explorador escrivim:</w:t>
      </w:r>
    </w:p>
    <w:p w14:paraId="33F205F5" w14:textId="799459E0" w:rsidR="0014071D" w:rsidRPr="0014071D" w:rsidRDefault="0014071D" w:rsidP="0014071D">
      <w:pPr>
        <w:widowControl/>
        <w:spacing w:after="0" w:line="360" w:lineRule="auto"/>
        <w:ind w:left="1058"/>
        <w:jc w:val="center"/>
        <w:rPr>
          <w:rFonts w:ascii="Courier New" w:hAnsi="Courier New" w:cs="Courier New"/>
          <w:sz w:val="20"/>
          <w:lang w:val="ca-ES"/>
        </w:rPr>
      </w:pPr>
      <w:r>
        <w:rPr>
          <w:rFonts w:ascii="Courier New" w:hAnsi="Courier New" w:cs="Courier New"/>
          <w:sz w:val="20"/>
          <w:lang w:val="ca-ES"/>
        </w:rPr>
        <w:t>s</w:t>
      </w:r>
      <w:r w:rsidRPr="0014071D">
        <w:rPr>
          <w:rFonts w:ascii="Courier New" w:hAnsi="Courier New" w:cs="Courier New"/>
          <w:sz w:val="20"/>
          <w:lang w:val="ca-ES"/>
        </w:rPr>
        <w:t>sh://&lt;usuario&gt;@&lt;ip del servidor SSH&gt;</w:t>
      </w:r>
    </w:p>
    <w:p w14:paraId="6E3A0969" w14:textId="4981DC6B" w:rsidR="00286E17" w:rsidRDefault="0014071D" w:rsidP="00286E17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Ens demanarà confirmació de seguretat i contrasenya d’usuari.</w:t>
      </w:r>
    </w:p>
    <w:p w14:paraId="15F1D216" w14:textId="3E422FA0" w:rsidR="0014071D" w:rsidRDefault="0014071D" w:rsidP="00286E17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Aquesta connexió es per consola o per interfaz gràfica?</w:t>
      </w:r>
    </w:p>
    <w:p w14:paraId="0C29EE9C" w14:textId="77777777" w:rsidR="0014071D" w:rsidRPr="0014071D" w:rsidRDefault="0014071D" w:rsidP="0014071D">
      <w:pPr>
        <w:widowControl/>
        <w:spacing w:after="0" w:line="360" w:lineRule="auto"/>
        <w:ind w:left="1058"/>
        <w:rPr>
          <w:rFonts w:ascii="Arial" w:hAnsi="Arial" w:cs="Arial"/>
          <w:sz w:val="20"/>
          <w:lang w:val="ca-ES"/>
        </w:rPr>
      </w:pPr>
    </w:p>
    <w:p w14:paraId="270EBDF0" w14:textId="7996C556" w:rsidR="0014071D" w:rsidRDefault="0014071D" w:rsidP="0014071D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Connexió de forma remota a un Servidor SSH (Windows o Linux)</w:t>
      </w:r>
    </w:p>
    <w:p w14:paraId="6F673F34" w14:textId="3375D2CA" w:rsidR="0014071D" w:rsidRDefault="0014071D" w:rsidP="0014071D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Sortir fora del domini o xarxa privada.</w:t>
      </w:r>
    </w:p>
    <w:p w14:paraId="4A246999" w14:textId="61068A66" w:rsidR="0014071D" w:rsidRDefault="0014071D" w:rsidP="0014071D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Esbrinar la IP real del Servidor SSH (Windows o Linux).</w:t>
      </w:r>
    </w:p>
    <w:p w14:paraId="52F84AD0" w14:textId="51FBF5D7" w:rsidR="0014071D" w:rsidRDefault="0014071D" w:rsidP="0014071D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Esbrinar el port de connexió (per exemple port 22)</w:t>
      </w:r>
    </w:p>
    <w:p w14:paraId="37BB0573" w14:textId="24DE49E3" w:rsidR="0014071D" w:rsidRPr="0014071D" w:rsidRDefault="0014071D" w:rsidP="0014071D">
      <w:pPr>
        <w:widowControl/>
        <w:spacing w:after="0" w:line="360" w:lineRule="auto"/>
        <w:ind w:left="1058"/>
        <w:jc w:val="center"/>
        <w:rPr>
          <w:rFonts w:ascii="Courier New" w:hAnsi="Courier New" w:cs="Courier New"/>
          <w:sz w:val="20"/>
          <w:lang w:val="ca-ES"/>
        </w:rPr>
      </w:pPr>
      <w:r w:rsidRPr="0014071D">
        <w:rPr>
          <w:rFonts w:ascii="Courier New" w:hAnsi="Courier New" w:cs="Courier New"/>
          <w:sz w:val="20"/>
          <w:lang w:val="ca-ES"/>
        </w:rPr>
        <w:t>ssh -p 22 &lt;usuario&gt;@&lt;IP real Servidor SSH&gt;</w:t>
      </w:r>
    </w:p>
    <w:p w14:paraId="676CF906" w14:textId="77777777" w:rsidR="003A11AC" w:rsidRPr="008257D8" w:rsidRDefault="003A11AC" w:rsidP="00BB63FB">
      <w:pPr>
        <w:widowControl/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sz w:val="20"/>
          <w:lang w:val="ca-ES"/>
        </w:rPr>
      </w:pPr>
    </w:p>
    <w:tbl>
      <w:tblPr>
        <w:tblW w:w="9781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3402"/>
        <w:gridCol w:w="4077"/>
      </w:tblGrid>
      <w:tr w:rsidR="00BB63FB" w14:paraId="7FA2595B" w14:textId="77777777" w:rsidTr="00C0154F">
        <w:trPr>
          <w:trHeight w:val="643"/>
        </w:trPr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986CD" w14:textId="77777777" w:rsidR="00BB63FB" w:rsidRPr="001E7DDE" w:rsidRDefault="00BB63FB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Data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5408A" w14:textId="77777777" w:rsidR="00BB63FB" w:rsidRPr="001E7DDE" w:rsidRDefault="00BB63FB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Signatura Professor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9AE59" w14:textId="77777777" w:rsidR="00BB63FB" w:rsidRPr="001E7DDE" w:rsidRDefault="00BB63FB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Observacions</w:t>
            </w:r>
          </w:p>
        </w:tc>
      </w:tr>
      <w:tr w:rsidR="00BB63FB" w14:paraId="275BFA6A" w14:textId="77777777" w:rsidTr="00C0154F">
        <w:trPr>
          <w:trHeight w:val="1094"/>
        </w:trPr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EDC6" w14:textId="77777777" w:rsidR="00BB63FB" w:rsidRPr="001E7DDE" w:rsidRDefault="00BB63FB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08631" w14:textId="77777777" w:rsidR="00BB63FB" w:rsidRPr="001E7DDE" w:rsidRDefault="00BB63FB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78E7A8" w14:textId="77777777" w:rsidR="00BB63FB" w:rsidRPr="001E7DDE" w:rsidRDefault="00BB63FB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</w:tbl>
    <w:p w14:paraId="1AAF279C" w14:textId="77777777" w:rsidR="00522449" w:rsidRDefault="00522449">
      <w:pPr>
        <w:widowControl/>
        <w:spacing w:after="0"/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br w:type="page"/>
      </w:r>
    </w:p>
    <w:p w14:paraId="1D5052B7" w14:textId="45BDBAAC" w:rsidR="002D3291" w:rsidRPr="005A4A47" w:rsidRDefault="00AA0E9A" w:rsidP="002D3291">
      <w:pPr>
        <w:widowControl/>
        <w:spacing w:after="0" w:line="360" w:lineRule="auto"/>
        <w:ind w:left="349"/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Arial" w:hAnsi="Arial" w:cs="Arial"/>
          <w:noProof/>
          <w:snapToGrid/>
          <w:sz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F2876" wp14:editId="57F42C46">
                <wp:simplePos x="0" y="0"/>
                <wp:positionH relativeFrom="leftMargin">
                  <wp:align>right</wp:align>
                </wp:positionH>
                <wp:positionV relativeFrom="paragraph">
                  <wp:posOffset>506256</wp:posOffset>
                </wp:positionV>
                <wp:extent cx="742950" cy="781050"/>
                <wp:effectExtent l="19050" t="19050" r="19050" b="38100"/>
                <wp:wrapNone/>
                <wp:docPr id="5" name="Estrella: 8 pu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star8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57C88" w14:textId="6402A7A6" w:rsidR="00C0154F" w:rsidRPr="002D3AC6" w:rsidRDefault="00FA6995" w:rsidP="00AA0E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C0154F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7F2876" id="Estrella: 8 puntas 5" o:spid="_x0000_s1029" type="#_x0000_t58" style="position:absolute;left:0;text-align:left;margin-left:7.3pt;margin-top:39.85pt;width:58.5pt;height:61.5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" adj="2700" filled="f" strokecolor="#243f60 [1604]" strokeweight="2pt">
                <v:textbox>
                  <w:txbxContent>
                    <w:p w14:paraId="42957C88" w14:textId="6402A7A6" w:rsidR="00C0154F" w:rsidRPr="002D3AC6" w:rsidRDefault="00FA6995" w:rsidP="00AA0E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C0154F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291" w:rsidRPr="005A4A47"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Exercici </w:t>
      </w:r>
      <w:r w:rsidR="00BB63FB">
        <w:rPr>
          <w:rFonts w:ascii="Arial" w:hAnsi="Arial" w:cs="Arial"/>
          <w:b/>
          <w:color w:val="0070C0"/>
          <w:sz w:val="40"/>
          <w:szCs w:val="40"/>
          <w:lang w:val="ca-E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4</w:t>
      </w:r>
    </w:p>
    <w:p w14:paraId="37EA711E" w14:textId="77FFED61" w:rsidR="00905D35" w:rsidRPr="00C37957" w:rsidRDefault="00905D35" w:rsidP="00905D35">
      <w:pPr>
        <w:pStyle w:val="Prrafodelista"/>
        <w:widowControl/>
        <w:numPr>
          <w:ilvl w:val="1"/>
          <w:numId w:val="2"/>
        </w:numPr>
        <w:spacing w:after="0" w:line="360" w:lineRule="auto"/>
        <w:ind w:left="709"/>
        <w:rPr>
          <w:rFonts w:ascii="Arial" w:hAnsi="Arial" w:cs="Arial"/>
          <w:b/>
          <w:bCs/>
          <w:sz w:val="28"/>
          <w:szCs w:val="28"/>
          <w:lang w:val="ca-ES"/>
        </w:rPr>
      </w:pPr>
      <w:r w:rsidRPr="00C37957">
        <w:rPr>
          <w:rFonts w:ascii="Arial" w:hAnsi="Arial" w:cs="Arial"/>
          <w:b/>
          <w:bCs/>
          <w:sz w:val="28"/>
          <w:szCs w:val="28"/>
          <w:lang w:val="ca-ES"/>
        </w:rPr>
        <w:t>SSH</w:t>
      </w:r>
      <w:r>
        <w:rPr>
          <w:rFonts w:ascii="Arial" w:hAnsi="Arial" w:cs="Arial"/>
          <w:b/>
          <w:bCs/>
          <w:sz w:val="28"/>
          <w:szCs w:val="28"/>
          <w:lang w:val="ca-ES"/>
        </w:rPr>
        <w:t xml:space="preserve"> (PuTTy)</w:t>
      </w:r>
    </w:p>
    <w:p w14:paraId="3106F392" w14:textId="77777777" w:rsidR="009315F2" w:rsidRDefault="009315F2" w:rsidP="002D3291">
      <w:pPr>
        <w:widowControl/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sz w:val="20"/>
          <w:lang w:val="ca-ES"/>
        </w:rPr>
      </w:pPr>
    </w:p>
    <w:p w14:paraId="0633A840" w14:textId="28C9761B" w:rsidR="00905D35" w:rsidRDefault="00905D35" w:rsidP="00905D35">
      <w:pPr>
        <w:pStyle w:val="Prrafodelista"/>
        <w:widowControl/>
        <w:numPr>
          <w:ilvl w:val="2"/>
          <w:numId w:val="2"/>
        </w:numPr>
        <w:tabs>
          <w:tab w:val="clear" w:pos="3011"/>
        </w:tabs>
        <w:spacing w:after="0" w:line="360" w:lineRule="auto"/>
        <w:ind w:left="993" w:hanging="28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Instal·lació del software PuTTy (Modo gràfic) per a connexions a Servidor SSH.</w:t>
      </w:r>
    </w:p>
    <w:p w14:paraId="4971C849" w14:textId="77777777" w:rsidR="00905D35" w:rsidRDefault="00905D35" w:rsidP="00905D35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Descarrega el software del següent enllaç:</w:t>
      </w:r>
    </w:p>
    <w:p w14:paraId="2DDEB91C" w14:textId="77777777" w:rsidR="00905D35" w:rsidRDefault="00905D35" w:rsidP="00905D35">
      <w:pPr>
        <w:widowControl/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sz w:val="20"/>
          <w:lang w:val="ca-ES"/>
        </w:rPr>
      </w:pPr>
      <w:r w:rsidRPr="00905D35">
        <w:rPr>
          <w:rFonts w:ascii="Arial" w:hAnsi="Arial" w:cs="Arial"/>
          <w:sz w:val="20"/>
          <w:lang w:val="ca-ES"/>
        </w:rPr>
        <w:t xml:space="preserve"> </w:t>
      </w:r>
    </w:p>
    <w:p w14:paraId="277C05F8" w14:textId="6A906D1B" w:rsidR="00905D35" w:rsidRDefault="001130DD" w:rsidP="00905D35">
      <w:pPr>
        <w:widowControl/>
        <w:autoSpaceDE w:val="0"/>
        <w:autoSpaceDN w:val="0"/>
        <w:adjustRightInd w:val="0"/>
        <w:spacing w:after="0" w:line="360" w:lineRule="auto"/>
        <w:ind w:left="993"/>
        <w:jc w:val="center"/>
        <w:rPr>
          <w:rFonts w:ascii="Arial" w:hAnsi="Arial" w:cs="Arial"/>
          <w:sz w:val="20"/>
          <w:lang w:val="ca-ES"/>
        </w:rPr>
      </w:pPr>
      <w:hyperlink r:id="rId17" w:history="1">
        <w:r w:rsidR="00905D35" w:rsidRPr="00725437">
          <w:rPr>
            <w:rStyle w:val="Hipervnculo"/>
            <w:rFonts w:ascii="Arial" w:hAnsi="Arial" w:cs="Arial"/>
            <w:sz w:val="20"/>
            <w:lang w:val="ca-ES"/>
          </w:rPr>
          <w:t>https://www.chiark.greenend.org.uk/~sgtatham/putty/latest.html</w:t>
        </w:r>
      </w:hyperlink>
    </w:p>
    <w:p w14:paraId="1C3D7C27" w14:textId="3BF04FD8" w:rsidR="00905D35" w:rsidRPr="00905D35" w:rsidRDefault="00905D35" w:rsidP="00905D35">
      <w:pPr>
        <w:widowControl/>
        <w:spacing w:after="0" w:line="360" w:lineRule="auto"/>
        <w:ind w:left="1058"/>
        <w:rPr>
          <w:rFonts w:ascii="Arial" w:hAnsi="Arial" w:cs="Arial"/>
          <w:sz w:val="20"/>
          <w:lang w:val="ca-ES"/>
        </w:rPr>
      </w:pP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073AF1AF" wp14:editId="061AA902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3067050" cy="2999105"/>
            <wp:effectExtent l="0" t="0" r="0" b="0"/>
            <wp:wrapTopAndBottom/>
            <wp:docPr id="2" name="Imagen 2" descr="PuTTY - Menú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TTY - Menú princip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295FB" w14:textId="690690DD" w:rsidR="00905D35" w:rsidRPr="00905D35" w:rsidRDefault="00905D35" w:rsidP="00905D35">
      <w:pPr>
        <w:widowControl/>
        <w:spacing w:after="0" w:line="360" w:lineRule="auto"/>
        <w:ind w:left="1058"/>
        <w:rPr>
          <w:rFonts w:ascii="Arial" w:hAnsi="Arial" w:cs="Arial"/>
          <w:sz w:val="20"/>
          <w:lang w:val="ca-ES"/>
        </w:rPr>
      </w:pPr>
    </w:p>
    <w:p w14:paraId="7950481C" w14:textId="77777777" w:rsidR="00905D35" w:rsidRPr="00905D35" w:rsidRDefault="00905D35" w:rsidP="00905D35">
      <w:pPr>
        <w:widowControl/>
        <w:spacing w:after="0" w:line="360" w:lineRule="auto"/>
        <w:ind w:left="1058"/>
        <w:rPr>
          <w:rFonts w:ascii="Arial" w:hAnsi="Arial" w:cs="Arial"/>
          <w:sz w:val="20"/>
          <w:lang w:val="ca-ES"/>
        </w:rPr>
      </w:pPr>
    </w:p>
    <w:p w14:paraId="3A905726" w14:textId="4F5166AA" w:rsidR="00905D35" w:rsidRDefault="00905D35" w:rsidP="00E07229">
      <w:pPr>
        <w:pStyle w:val="Prrafodelista"/>
        <w:widowControl/>
        <w:numPr>
          <w:ilvl w:val="3"/>
          <w:numId w:val="2"/>
        </w:numPr>
        <w:tabs>
          <w:tab w:val="clear" w:pos="3731"/>
        </w:tabs>
        <w:spacing w:after="0" w:line="360" w:lineRule="auto"/>
        <w:ind w:left="1418"/>
        <w:jc w:val="both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Realitza una prova de connexió </w:t>
      </w:r>
      <w:r w:rsidR="00E07229">
        <w:rPr>
          <w:rFonts w:ascii="Arial" w:hAnsi="Arial" w:cs="Arial"/>
          <w:sz w:val="20"/>
          <w:lang w:val="ca-ES"/>
        </w:rPr>
        <w:t xml:space="preserve">remota </w:t>
      </w:r>
      <w:r>
        <w:rPr>
          <w:rFonts w:ascii="Arial" w:hAnsi="Arial" w:cs="Arial"/>
          <w:sz w:val="20"/>
          <w:lang w:val="ca-ES"/>
        </w:rPr>
        <w:t>amb el teu company de grup i fes un petit tutorial. Has de mostrar clarament els passos que has fet per a la configuració i connexió entre el client i el servidor.</w:t>
      </w:r>
    </w:p>
    <w:p w14:paraId="30E9DA93" w14:textId="17A800A4" w:rsidR="00905D35" w:rsidRDefault="00905D35" w:rsidP="002D3291">
      <w:pPr>
        <w:widowControl/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sz w:val="20"/>
          <w:lang w:val="ca-ES"/>
        </w:rPr>
      </w:pPr>
    </w:p>
    <w:p w14:paraId="2DD1E41A" w14:textId="77777777" w:rsidR="003A11AC" w:rsidRPr="008257D8" w:rsidRDefault="003A11AC" w:rsidP="002D3291">
      <w:pPr>
        <w:widowControl/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sz w:val="20"/>
          <w:lang w:val="ca-ES"/>
        </w:rPr>
      </w:pPr>
    </w:p>
    <w:tbl>
      <w:tblPr>
        <w:tblW w:w="9781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3402"/>
        <w:gridCol w:w="4077"/>
      </w:tblGrid>
      <w:tr w:rsidR="002D3291" w14:paraId="5CF1F687" w14:textId="77777777" w:rsidTr="00C0154F">
        <w:trPr>
          <w:trHeight w:val="643"/>
        </w:trPr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1DE7" w14:textId="77777777" w:rsidR="002D3291" w:rsidRPr="001E7DDE" w:rsidRDefault="002D3291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Data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AEE06" w14:textId="77777777" w:rsidR="002D3291" w:rsidRPr="001E7DDE" w:rsidRDefault="002D3291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Signatura Professor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0A447C" w14:textId="77777777" w:rsidR="002D3291" w:rsidRPr="001E7DDE" w:rsidRDefault="002D3291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  <w:r>
              <w:rPr>
                <w:rFonts w:ascii="Arial" w:hAnsi="Arial" w:cs="Arial"/>
                <w:b/>
                <w:bCs/>
                <w:szCs w:val="22"/>
                <w:lang w:val="ca-ES"/>
              </w:rPr>
              <w:t>Observacions</w:t>
            </w:r>
          </w:p>
        </w:tc>
      </w:tr>
      <w:tr w:rsidR="002D3291" w14:paraId="2FFA1494" w14:textId="77777777" w:rsidTr="00C0154F">
        <w:trPr>
          <w:trHeight w:val="1094"/>
        </w:trPr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7CB3" w14:textId="77777777" w:rsidR="002D3291" w:rsidRPr="001E7DDE" w:rsidRDefault="002D3291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2"/>
                <w:lang w:val="ca-E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A8D6" w14:textId="77777777" w:rsidR="002D3291" w:rsidRPr="001E7DDE" w:rsidRDefault="002D3291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C8CA00" w14:textId="77777777" w:rsidR="002D3291" w:rsidRPr="001E7DDE" w:rsidRDefault="002D3291" w:rsidP="00C0154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Cs w:val="22"/>
                <w:lang w:val="ca-ES"/>
              </w:rPr>
            </w:pPr>
          </w:p>
        </w:tc>
      </w:tr>
    </w:tbl>
    <w:p w14:paraId="27F43C8C" w14:textId="2747C194" w:rsidR="002D3291" w:rsidRDefault="002D3291" w:rsidP="002D3291">
      <w:pPr>
        <w:widowControl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</w:p>
    <w:sectPr w:rsidR="002D3291" w:rsidSect="00D2585E">
      <w:type w:val="continuous"/>
      <w:pgSz w:w="11906" w:h="16838" w:code="9"/>
      <w:pgMar w:top="1134" w:right="1134" w:bottom="1134" w:left="158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AA993" w14:textId="77777777" w:rsidR="001130DD" w:rsidRDefault="001130DD">
      <w:r>
        <w:separator/>
      </w:r>
    </w:p>
  </w:endnote>
  <w:endnote w:type="continuationSeparator" w:id="0">
    <w:p w14:paraId="07F8534F" w14:textId="77777777" w:rsidR="001130DD" w:rsidRDefault="0011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97038" w14:textId="77777777" w:rsidR="00C0154F" w:rsidRPr="00065F80" w:rsidRDefault="00C0154F" w:rsidP="00CE6383">
    <w:pPr>
      <w:pStyle w:val="Piedepgina"/>
      <w:jc w:val="center"/>
      <w:rPr>
        <w:sz w:val="18"/>
        <w:szCs w:val="18"/>
      </w:rPr>
    </w:pPr>
    <w:r w:rsidRPr="00065F80">
      <w:rPr>
        <w:noProof/>
        <w:sz w:val="18"/>
        <w:szCs w:val="18"/>
      </w:rPr>
      <w:t xml:space="preserve">Pàg.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PAGE </w:instrText>
    </w:r>
    <w:r w:rsidRPr="00065F80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  <w:r w:rsidRPr="00065F80">
      <w:rPr>
        <w:noProof/>
        <w:sz w:val="18"/>
        <w:szCs w:val="18"/>
      </w:rPr>
      <w:t xml:space="preserve"> de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NUMPAGES </w:instrText>
    </w:r>
    <w:r w:rsidRPr="00065F80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</w:p>
  <w:p w14:paraId="3052EEEF" w14:textId="77777777" w:rsidR="00C0154F" w:rsidRDefault="00C015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B65AE" w14:textId="77777777" w:rsidR="00C0154F" w:rsidRPr="009A7280" w:rsidRDefault="00C0154F" w:rsidP="005D5017">
    <w:pPr>
      <w:pStyle w:val="Piedepgina"/>
      <w:jc w:val="center"/>
      <w:rPr>
        <w:rFonts w:ascii="Arial" w:hAnsi="Arial" w:cs="Arial"/>
        <w:sz w:val="18"/>
        <w:szCs w:val="18"/>
      </w:rPr>
    </w:pPr>
    <w:r w:rsidRPr="009A7280">
      <w:rPr>
        <w:rFonts w:ascii="Arial" w:hAnsi="Arial" w:cs="Arial"/>
        <w:noProof/>
        <w:sz w:val="18"/>
        <w:szCs w:val="18"/>
      </w:rPr>
      <w:t xml:space="preserve">Pàg.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PAGE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813839">
      <w:rPr>
        <w:rFonts w:ascii="Arial" w:hAnsi="Arial" w:cs="Arial"/>
        <w:noProof/>
        <w:sz w:val="18"/>
        <w:szCs w:val="18"/>
      </w:rPr>
      <w:t>2</w:t>
    </w:r>
    <w:r w:rsidRPr="009A7280">
      <w:rPr>
        <w:rFonts w:ascii="Arial" w:hAnsi="Arial" w:cs="Arial"/>
        <w:noProof/>
        <w:sz w:val="18"/>
        <w:szCs w:val="18"/>
      </w:rPr>
      <w:fldChar w:fldCharType="end"/>
    </w:r>
    <w:r w:rsidRPr="009A7280">
      <w:rPr>
        <w:rFonts w:ascii="Arial" w:hAnsi="Arial" w:cs="Arial"/>
        <w:noProof/>
        <w:sz w:val="18"/>
        <w:szCs w:val="18"/>
      </w:rPr>
      <w:t xml:space="preserve"> de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NUMPAGES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813839">
      <w:rPr>
        <w:rFonts w:ascii="Arial" w:hAnsi="Arial" w:cs="Arial"/>
        <w:noProof/>
        <w:sz w:val="18"/>
        <w:szCs w:val="18"/>
      </w:rPr>
      <w:t>6</w:t>
    </w:r>
    <w:r w:rsidRPr="009A7280">
      <w:rPr>
        <w:rFonts w:ascii="Arial" w:hAnsi="Arial" w:cs="Arial"/>
        <w:noProof/>
        <w:sz w:val="18"/>
        <w:szCs w:val="18"/>
      </w:rPr>
      <w:fldChar w:fldCharType="end"/>
    </w:r>
  </w:p>
  <w:p w14:paraId="3798BC9F" w14:textId="77777777" w:rsidR="00C0154F" w:rsidRDefault="00C015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E5ED5" w14:textId="77777777" w:rsidR="001130DD" w:rsidRDefault="001130DD">
      <w:r>
        <w:separator/>
      </w:r>
    </w:p>
  </w:footnote>
  <w:footnote w:type="continuationSeparator" w:id="0">
    <w:p w14:paraId="0057F145" w14:textId="77777777" w:rsidR="001130DD" w:rsidRDefault="00113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3" w:type="dxa"/>
      <w:tblInd w:w="-998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6"/>
      <w:gridCol w:w="4514"/>
      <w:gridCol w:w="2293"/>
    </w:tblGrid>
    <w:tr w:rsidR="00C0154F" w14:paraId="2AB5AD0E" w14:textId="77777777" w:rsidTr="00E659E7">
      <w:trPr>
        <w:trHeight w:val="1174"/>
      </w:trPr>
      <w:tc>
        <w:tcPr>
          <w:tcW w:w="3826" w:type="dxa"/>
          <w:tcBorders>
            <w:bottom w:val="nil"/>
            <w:right w:val="single" w:sz="4" w:space="0" w:color="FFFFFF"/>
          </w:tcBorders>
        </w:tcPr>
        <w:p w14:paraId="25113F18" w14:textId="77777777" w:rsidR="00C0154F" w:rsidRDefault="00C0154F" w:rsidP="00BF0564">
          <w:pPr>
            <w:ind w:left="-2941"/>
            <w:jc w:val="center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snapToGrid/>
              <w:lang w:val="es-ES"/>
            </w:rPr>
            <w:drawing>
              <wp:anchor distT="0" distB="0" distL="114300" distR="114300" simplePos="0" relativeHeight="251658240" behindDoc="0" locked="0" layoutInCell="1" allowOverlap="1" wp14:anchorId="383FB6A0" wp14:editId="7F4DE0CD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2086610" cy="541020"/>
                <wp:effectExtent l="19050" t="0" r="8890" b="0"/>
                <wp:wrapSquare wrapText="bothSides"/>
                <wp:docPr id="24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1974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661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0" w:type="auto"/>
          <w:tcBorders>
            <w:left w:val="single" w:sz="4" w:space="0" w:color="FFFFFF"/>
            <w:bottom w:val="nil"/>
            <w:right w:val="single" w:sz="4" w:space="0" w:color="FFFFFF"/>
          </w:tcBorders>
        </w:tcPr>
        <w:p w14:paraId="21AE3138" w14:textId="77777777" w:rsidR="00C0154F" w:rsidRDefault="00C0154F" w:rsidP="00BF0564">
          <w:pPr>
            <w:ind w:left="-2941"/>
            <w:jc w:val="center"/>
            <w:rPr>
              <w:b/>
              <w:sz w:val="16"/>
              <w:szCs w:val="16"/>
              <w:lang w:val="ca-ES"/>
            </w:rPr>
          </w:pPr>
        </w:p>
        <w:p w14:paraId="32A2FF58" w14:textId="77777777" w:rsidR="00C0154F" w:rsidRPr="00446AD4" w:rsidRDefault="00C0154F" w:rsidP="00BF0564">
          <w:pPr>
            <w:pStyle w:val="Ttulo4"/>
            <w:tabs>
              <w:tab w:val="left" w:pos="142"/>
            </w:tabs>
          </w:pPr>
        </w:p>
      </w:tc>
      <w:tc>
        <w:tcPr>
          <w:tcW w:w="2293" w:type="dxa"/>
          <w:tcBorders>
            <w:left w:val="single" w:sz="4" w:space="0" w:color="FFFFFF"/>
            <w:bottom w:val="nil"/>
          </w:tcBorders>
          <w:vAlign w:val="center"/>
        </w:tcPr>
        <w:p w14:paraId="322AB02E" w14:textId="77777777" w:rsidR="00C0154F" w:rsidRPr="00F43C96" w:rsidRDefault="00C0154F" w:rsidP="00BF0564">
          <w:pPr>
            <w:rPr>
              <w:rFonts w:ascii="Arial" w:hAnsi="Arial" w:cs="Arial"/>
              <w:sz w:val="28"/>
              <w:szCs w:val="28"/>
              <w:lang w:val="ca-ES"/>
            </w:rPr>
          </w:pPr>
          <w:r w:rsidRPr="00F43C96">
            <w:rPr>
              <w:rFonts w:ascii="Arial" w:hAnsi="Arial" w:cs="Arial"/>
              <w:sz w:val="28"/>
              <w:szCs w:val="28"/>
              <w:lang w:val="ca-ES"/>
            </w:rPr>
            <w:t>ETAPA</w:t>
          </w:r>
        </w:p>
      </w:tc>
    </w:tr>
  </w:tbl>
  <w:p w14:paraId="16BCAB7C" w14:textId="77777777" w:rsidR="00C0154F" w:rsidRPr="006D114C" w:rsidRDefault="00C0154F" w:rsidP="006D114C">
    <w:pPr>
      <w:pStyle w:val="Encabezado"/>
    </w:pPr>
  </w:p>
  <w:p w14:paraId="5F0B6CC4" w14:textId="77777777" w:rsidR="00C0154F" w:rsidRDefault="00C0154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8" w:type="dxa"/>
      <w:tblInd w:w="-743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75"/>
      <w:gridCol w:w="4510"/>
      <w:gridCol w:w="2293"/>
    </w:tblGrid>
    <w:tr w:rsidR="00C0154F" w14:paraId="69FB7F82" w14:textId="77777777" w:rsidTr="00623D59">
      <w:trPr>
        <w:trHeight w:val="510"/>
      </w:trPr>
      <w:tc>
        <w:tcPr>
          <w:tcW w:w="3575" w:type="dxa"/>
          <w:vMerge w:val="restart"/>
        </w:tcPr>
        <w:p w14:paraId="6371B76E" w14:textId="77777777" w:rsidR="00C0154F" w:rsidRDefault="00C0154F" w:rsidP="00CE1987">
          <w:pPr>
            <w:tabs>
              <w:tab w:val="center" w:pos="209"/>
              <w:tab w:val="left" w:pos="772"/>
            </w:tabs>
            <w:ind w:left="-2941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snapToGrid/>
              <w:lang w:val="es-ES"/>
            </w:rPr>
            <w:drawing>
              <wp:anchor distT="0" distB="0" distL="114300" distR="114300" simplePos="0" relativeHeight="251657216" behindDoc="0" locked="0" layoutInCell="1" allowOverlap="1" wp14:anchorId="69B62004" wp14:editId="0AF729ED">
                <wp:simplePos x="0" y="0"/>
                <wp:positionH relativeFrom="column">
                  <wp:posOffset>-43815</wp:posOffset>
                </wp:positionH>
                <wp:positionV relativeFrom="paragraph">
                  <wp:posOffset>5715</wp:posOffset>
                </wp:positionV>
                <wp:extent cx="2016125" cy="541020"/>
                <wp:effectExtent l="19050" t="0" r="3175" b="0"/>
                <wp:wrapSquare wrapText="bothSides"/>
                <wp:docPr id="16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948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612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noProof/>
              <w:snapToGrid/>
              <w:sz w:val="16"/>
              <w:szCs w:val="16"/>
              <w:lang w:val="es-ES"/>
            </w:rPr>
            <w:tab/>
          </w:r>
          <w:r>
            <w:rPr>
              <w:b/>
              <w:noProof/>
              <w:snapToGrid/>
              <w:sz w:val="16"/>
              <w:szCs w:val="16"/>
              <w:lang w:val="es-ES"/>
            </w:rPr>
            <w:tab/>
          </w:r>
        </w:p>
      </w:tc>
      <w:tc>
        <w:tcPr>
          <w:tcW w:w="0" w:type="auto"/>
          <w:vMerge w:val="restart"/>
          <w:vAlign w:val="center"/>
        </w:tcPr>
        <w:p w14:paraId="1C96DF6A" w14:textId="1D042AAE" w:rsidR="00C0154F" w:rsidRPr="009A7280" w:rsidRDefault="00484410" w:rsidP="00D03355">
          <w:pPr>
            <w:pStyle w:val="Ttulo4"/>
            <w:tabs>
              <w:tab w:val="left" w:pos="142"/>
            </w:tabs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>Exercicis Accés Remot</w:t>
          </w:r>
        </w:p>
      </w:tc>
      <w:tc>
        <w:tcPr>
          <w:tcW w:w="2293" w:type="dxa"/>
          <w:vAlign w:val="center"/>
        </w:tcPr>
        <w:p w14:paraId="6305A0ED" w14:textId="77777777" w:rsidR="00C0154F" w:rsidRPr="009A7280" w:rsidRDefault="00C0154F" w:rsidP="00623D59">
          <w:pPr>
            <w:rPr>
              <w:rFonts w:ascii="Arial" w:hAnsi="Arial" w:cs="Arial"/>
              <w:sz w:val="32"/>
              <w:szCs w:val="32"/>
              <w:lang w:val="ca-ES"/>
            </w:rPr>
          </w:pPr>
          <w:r>
            <w:rPr>
              <w:rFonts w:ascii="Arial" w:hAnsi="Arial" w:cs="Arial"/>
              <w:sz w:val="32"/>
              <w:szCs w:val="32"/>
              <w:lang w:val="ca-ES"/>
            </w:rPr>
            <w:t>CFGM SMX2</w:t>
          </w:r>
        </w:p>
      </w:tc>
    </w:tr>
    <w:tr w:rsidR="00C0154F" w14:paraId="17891A21" w14:textId="77777777" w:rsidTr="004B550A">
      <w:trPr>
        <w:trHeight w:val="471"/>
      </w:trPr>
      <w:tc>
        <w:tcPr>
          <w:tcW w:w="3575" w:type="dxa"/>
          <w:vMerge/>
        </w:tcPr>
        <w:p w14:paraId="70578F24" w14:textId="77777777" w:rsidR="00C0154F" w:rsidRDefault="00C0154F">
          <w:pPr>
            <w:jc w:val="center"/>
            <w:rPr>
              <w:b/>
              <w:sz w:val="16"/>
              <w:szCs w:val="16"/>
              <w:lang w:val="ca-ES"/>
            </w:rPr>
          </w:pPr>
        </w:p>
      </w:tc>
      <w:tc>
        <w:tcPr>
          <w:tcW w:w="4510" w:type="dxa"/>
          <w:vMerge/>
        </w:tcPr>
        <w:p w14:paraId="6A1B4E03" w14:textId="77777777" w:rsidR="00C0154F" w:rsidRDefault="00C0154F">
          <w:pPr>
            <w:jc w:val="center"/>
            <w:rPr>
              <w:b/>
              <w:sz w:val="16"/>
              <w:szCs w:val="16"/>
              <w:lang w:val="ca-ES"/>
            </w:rPr>
          </w:pPr>
        </w:p>
      </w:tc>
      <w:tc>
        <w:tcPr>
          <w:tcW w:w="2293" w:type="dxa"/>
          <w:vAlign w:val="center"/>
        </w:tcPr>
        <w:p w14:paraId="348CC5B2" w14:textId="3B09B54A" w:rsidR="00C0154F" w:rsidRPr="00C648D9" w:rsidRDefault="00C0154F" w:rsidP="00096470">
          <w:pPr>
            <w:rPr>
              <w:rFonts w:ascii="Arial" w:hAnsi="Arial" w:cs="Arial"/>
              <w:sz w:val="28"/>
              <w:szCs w:val="28"/>
              <w:highlight w:val="green"/>
              <w:lang w:val="ca-ES"/>
            </w:rPr>
          </w:pPr>
          <w:r>
            <w:rPr>
              <w:rFonts w:ascii="Arial" w:hAnsi="Arial" w:cs="Arial"/>
              <w:sz w:val="28"/>
              <w:szCs w:val="28"/>
              <w:lang w:val="ca-ES"/>
            </w:rPr>
            <w:t>MP07</w:t>
          </w:r>
          <w:r w:rsidRPr="00C648D9">
            <w:rPr>
              <w:rFonts w:ascii="Arial" w:hAnsi="Arial" w:cs="Arial"/>
              <w:sz w:val="28"/>
              <w:szCs w:val="28"/>
              <w:lang w:val="ca-ES"/>
            </w:rPr>
            <w:t xml:space="preserve"> Pr</w:t>
          </w:r>
          <w:r>
            <w:rPr>
              <w:rFonts w:ascii="Arial" w:hAnsi="Arial" w:cs="Arial"/>
              <w:sz w:val="28"/>
              <w:szCs w:val="28"/>
              <w:lang w:val="ca-ES"/>
            </w:rPr>
            <w:t>à</w:t>
          </w:r>
          <w:r w:rsidRPr="00C648D9">
            <w:rPr>
              <w:rFonts w:ascii="Arial" w:hAnsi="Arial" w:cs="Arial"/>
              <w:sz w:val="28"/>
              <w:szCs w:val="28"/>
              <w:lang w:val="ca-ES"/>
            </w:rPr>
            <w:t xml:space="preserve">ctica </w:t>
          </w:r>
          <w:r w:rsidR="00484410">
            <w:rPr>
              <w:rFonts w:ascii="Arial" w:hAnsi="Arial" w:cs="Arial"/>
              <w:sz w:val="28"/>
              <w:szCs w:val="28"/>
              <w:lang w:val="ca-ES"/>
            </w:rPr>
            <w:t>2</w:t>
          </w:r>
        </w:p>
      </w:tc>
    </w:tr>
  </w:tbl>
  <w:p w14:paraId="01BC1D03" w14:textId="77777777" w:rsidR="00C0154F" w:rsidRPr="00C648D9" w:rsidRDefault="00C0154F" w:rsidP="004E099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1BF0"/>
    <w:multiLevelType w:val="hybridMultilevel"/>
    <w:tmpl w:val="04126320"/>
    <w:lvl w:ilvl="0" w:tplc="A7D2D3FA">
      <w:start w:val="1"/>
      <w:numFmt w:val="bullet"/>
      <w:lvlText w:val=""/>
      <w:lvlJc w:val="left"/>
      <w:pPr>
        <w:tabs>
          <w:tab w:val="num" w:pos="1247"/>
        </w:tabs>
        <w:ind w:left="1247" w:hanging="226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763"/>
        </w:tabs>
        <w:ind w:left="3763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3" w:tplc="F19EE1D4">
      <w:start w:val="2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tabs>
          <w:tab w:val="num" w:pos="4451"/>
        </w:tabs>
        <w:ind w:left="4451" w:hanging="360"/>
      </w:pPr>
      <w:rPr>
        <w:rFonts w:hint="default"/>
      </w:rPr>
    </w:lvl>
    <w:lvl w:ilvl="5" w:tplc="0C0A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3E49DF"/>
    <w:multiLevelType w:val="hybridMultilevel"/>
    <w:tmpl w:val="682CBF8E"/>
    <w:lvl w:ilvl="0" w:tplc="3C0E6DC4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27AE1"/>
    <w:multiLevelType w:val="hybridMultilevel"/>
    <w:tmpl w:val="93CC8A90"/>
    <w:lvl w:ilvl="0" w:tplc="0C0A000F">
      <w:start w:val="1"/>
      <w:numFmt w:val="decimal"/>
      <w:lvlText w:val="%1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38B9"/>
    <w:multiLevelType w:val="multilevel"/>
    <w:tmpl w:val="AFE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17D30"/>
    <w:multiLevelType w:val="multilevel"/>
    <w:tmpl w:val="EE3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70B12"/>
    <w:multiLevelType w:val="hybridMultilevel"/>
    <w:tmpl w:val="CE5E7472"/>
    <w:lvl w:ilvl="0" w:tplc="C108F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CB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0D3DC">
      <w:start w:val="1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2E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4A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A9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41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2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04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5316AD"/>
    <w:multiLevelType w:val="hybridMultilevel"/>
    <w:tmpl w:val="21506ACC"/>
    <w:lvl w:ilvl="0" w:tplc="18AE22A0">
      <w:start w:val="4"/>
      <w:numFmt w:val="lowerLetter"/>
      <w:lvlText w:val="%1)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F5F75"/>
    <w:multiLevelType w:val="multilevel"/>
    <w:tmpl w:val="B70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B7867"/>
    <w:multiLevelType w:val="hybridMultilevel"/>
    <w:tmpl w:val="CA92EAAA"/>
    <w:lvl w:ilvl="0" w:tplc="0C0A0017">
      <w:start w:val="1"/>
      <w:numFmt w:val="lowerLetter"/>
      <w:lvlText w:val="%1)"/>
      <w:lvlJc w:val="left"/>
      <w:pPr>
        <w:ind w:left="3731" w:hanging="360"/>
      </w:pPr>
    </w:lvl>
    <w:lvl w:ilvl="1" w:tplc="0C0A0019" w:tentative="1">
      <w:start w:val="1"/>
      <w:numFmt w:val="lowerLetter"/>
      <w:lvlText w:val="%2."/>
      <w:lvlJc w:val="left"/>
      <w:pPr>
        <w:ind w:left="4451" w:hanging="360"/>
      </w:pPr>
    </w:lvl>
    <w:lvl w:ilvl="2" w:tplc="0C0A001B" w:tentative="1">
      <w:start w:val="1"/>
      <w:numFmt w:val="lowerRoman"/>
      <w:lvlText w:val="%3."/>
      <w:lvlJc w:val="right"/>
      <w:pPr>
        <w:ind w:left="5171" w:hanging="180"/>
      </w:pPr>
    </w:lvl>
    <w:lvl w:ilvl="3" w:tplc="0C0A000F" w:tentative="1">
      <w:start w:val="1"/>
      <w:numFmt w:val="decimal"/>
      <w:lvlText w:val="%4."/>
      <w:lvlJc w:val="left"/>
      <w:pPr>
        <w:ind w:left="5891" w:hanging="360"/>
      </w:pPr>
    </w:lvl>
    <w:lvl w:ilvl="4" w:tplc="0C0A0019" w:tentative="1">
      <w:start w:val="1"/>
      <w:numFmt w:val="lowerLetter"/>
      <w:lvlText w:val="%5."/>
      <w:lvlJc w:val="left"/>
      <w:pPr>
        <w:ind w:left="6611" w:hanging="360"/>
      </w:pPr>
    </w:lvl>
    <w:lvl w:ilvl="5" w:tplc="0C0A001B" w:tentative="1">
      <w:start w:val="1"/>
      <w:numFmt w:val="lowerRoman"/>
      <w:lvlText w:val="%6."/>
      <w:lvlJc w:val="right"/>
      <w:pPr>
        <w:ind w:left="7331" w:hanging="180"/>
      </w:pPr>
    </w:lvl>
    <w:lvl w:ilvl="6" w:tplc="0C0A000F" w:tentative="1">
      <w:start w:val="1"/>
      <w:numFmt w:val="decimal"/>
      <w:lvlText w:val="%7."/>
      <w:lvlJc w:val="left"/>
      <w:pPr>
        <w:ind w:left="8051" w:hanging="360"/>
      </w:pPr>
    </w:lvl>
    <w:lvl w:ilvl="7" w:tplc="0C0A0019" w:tentative="1">
      <w:start w:val="1"/>
      <w:numFmt w:val="lowerLetter"/>
      <w:lvlText w:val="%8."/>
      <w:lvlJc w:val="left"/>
      <w:pPr>
        <w:ind w:left="8771" w:hanging="360"/>
      </w:pPr>
    </w:lvl>
    <w:lvl w:ilvl="8" w:tplc="0C0A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9" w15:restartNumberingAfterBreak="0">
    <w:nsid w:val="62D72BFB"/>
    <w:multiLevelType w:val="hybridMultilevel"/>
    <w:tmpl w:val="114CD3E4"/>
    <w:lvl w:ilvl="0" w:tplc="A7D2D3FA">
      <w:start w:val="1"/>
      <w:numFmt w:val="bullet"/>
      <w:lvlText w:val=""/>
      <w:lvlJc w:val="left"/>
      <w:pPr>
        <w:tabs>
          <w:tab w:val="num" w:pos="1247"/>
        </w:tabs>
        <w:ind w:left="1247" w:hanging="226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3" w:tplc="0C0A0017">
      <w:start w:val="1"/>
      <w:numFmt w:val="lowerLetter"/>
      <w:lvlText w:val="%4)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tabs>
          <w:tab w:val="num" w:pos="4451"/>
        </w:tabs>
        <w:ind w:left="4451" w:hanging="360"/>
      </w:pPr>
      <w:rPr>
        <w:rFonts w:hint="default"/>
      </w:rPr>
    </w:lvl>
    <w:lvl w:ilvl="5" w:tplc="0C0A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7D64D9A"/>
    <w:multiLevelType w:val="hybridMultilevel"/>
    <w:tmpl w:val="C0A62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F0E"/>
    <w:multiLevelType w:val="hybridMultilevel"/>
    <w:tmpl w:val="2660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95199"/>
    <w:multiLevelType w:val="hybridMultilevel"/>
    <w:tmpl w:val="58008750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C73721"/>
    <w:multiLevelType w:val="hybridMultilevel"/>
    <w:tmpl w:val="60F04DA0"/>
    <w:lvl w:ilvl="0" w:tplc="A7D2D3FA">
      <w:start w:val="1"/>
      <w:numFmt w:val="bullet"/>
      <w:lvlText w:val=""/>
      <w:lvlJc w:val="left"/>
      <w:pPr>
        <w:tabs>
          <w:tab w:val="num" w:pos="1247"/>
        </w:tabs>
        <w:ind w:left="1247" w:hanging="226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3" w:tplc="0C0A0017">
      <w:start w:val="1"/>
      <w:numFmt w:val="lowerLetter"/>
      <w:lvlText w:val="%4)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4" w:tplc="760C4582">
      <w:start w:val="2"/>
      <w:numFmt w:val="upperLetter"/>
      <w:lvlText w:val="%5."/>
      <w:lvlJc w:val="left"/>
      <w:pPr>
        <w:tabs>
          <w:tab w:val="num" w:pos="4451"/>
        </w:tabs>
        <w:ind w:left="4451" w:hanging="360"/>
      </w:pPr>
      <w:rPr>
        <w:rFonts w:hint="default"/>
      </w:rPr>
    </w:lvl>
    <w:lvl w:ilvl="5" w:tplc="0C0A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12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5A"/>
    <w:rsid w:val="00001483"/>
    <w:rsid w:val="000113B0"/>
    <w:rsid w:val="0002136D"/>
    <w:rsid w:val="00031F31"/>
    <w:rsid w:val="000644F3"/>
    <w:rsid w:val="00065AB4"/>
    <w:rsid w:val="00065F80"/>
    <w:rsid w:val="000803C5"/>
    <w:rsid w:val="00096470"/>
    <w:rsid w:val="000966F4"/>
    <w:rsid w:val="000B19CD"/>
    <w:rsid w:val="000B6339"/>
    <w:rsid w:val="000F041B"/>
    <w:rsid w:val="000F4E01"/>
    <w:rsid w:val="001130DD"/>
    <w:rsid w:val="0012148A"/>
    <w:rsid w:val="0014071D"/>
    <w:rsid w:val="0014169E"/>
    <w:rsid w:val="00153856"/>
    <w:rsid w:val="001548B6"/>
    <w:rsid w:val="00173149"/>
    <w:rsid w:val="0017681D"/>
    <w:rsid w:val="001840E5"/>
    <w:rsid w:val="00194947"/>
    <w:rsid w:val="001A0280"/>
    <w:rsid w:val="001B0D80"/>
    <w:rsid w:val="001D01DC"/>
    <w:rsid w:val="001D497A"/>
    <w:rsid w:val="001E5E62"/>
    <w:rsid w:val="00204A2F"/>
    <w:rsid w:val="002059FE"/>
    <w:rsid w:val="0021594F"/>
    <w:rsid w:val="00227D15"/>
    <w:rsid w:val="0024702E"/>
    <w:rsid w:val="00247BD9"/>
    <w:rsid w:val="00255AE3"/>
    <w:rsid w:val="0026653D"/>
    <w:rsid w:val="002706C0"/>
    <w:rsid w:val="00271973"/>
    <w:rsid w:val="0027624C"/>
    <w:rsid w:val="002843DA"/>
    <w:rsid w:val="002856AE"/>
    <w:rsid w:val="00285D57"/>
    <w:rsid w:val="00286E17"/>
    <w:rsid w:val="002910D9"/>
    <w:rsid w:val="002967A6"/>
    <w:rsid w:val="002B5E22"/>
    <w:rsid w:val="002D1757"/>
    <w:rsid w:val="002D3291"/>
    <w:rsid w:val="002D55A7"/>
    <w:rsid w:val="002E1628"/>
    <w:rsid w:val="0033662B"/>
    <w:rsid w:val="0034605A"/>
    <w:rsid w:val="00350C69"/>
    <w:rsid w:val="00356839"/>
    <w:rsid w:val="00357673"/>
    <w:rsid w:val="0037105C"/>
    <w:rsid w:val="0037150B"/>
    <w:rsid w:val="00372E52"/>
    <w:rsid w:val="00374BCF"/>
    <w:rsid w:val="003A11AC"/>
    <w:rsid w:val="003A67D0"/>
    <w:rsid w:val="003C2A8D"/>
    <w:rsid w:val="003D0E44"/>
    <w:rsid w:val="003E3BA8"/>
    <w:rsid w:val="003E5098"/>
    <w:rsid w:val="003F24B1"/>
    <w:rsid w:val="004057C8"/>
    <w:rsid w:val="00406628"/>
    <w:rsid w:val="00420098"/>
    <w:rsid w:val="004201BA"/>
    <w:rsid w:val="00424588"/>
    <w:rsid w:val="00427554"/>
    <w:rsid w:val="00434221"/>
    <w:rsid w:val="00436A04"/>
    <w:rsid w:val="00446AD4"/>
    <w:rsid w:val="00447537"/>
    <w:rsid w:val="00453E1C"/>
    <w:rsid w:val="004615D5"/>
    <w:rsid w:val="00467C7E"/>
    <w:rsid w:val="00484410"/>
    <w:rsid w:val="004B2A02"/>
    <w:rsid w:val="004B550A"/>
    <w:rsid w:val="004C09D4"/>
    <w:rsid w:val="004D604A"/>
    <w:rsid w:val="004E0996"/>
    <w:rsid w:val="004E7FC6"/>
    <w:rsid w:val="004F510A"/>
    <w:rsid w:val="00503CB9"/>
    <w:rsid w:val="00504054"/>
    <w:rsid w:val="00504E00"/>
    <w:rsid w:val="00522449"/>
    <w:rsid w:val="00527D6C"/>
    <w:rsid w:val="00531588"/>
    <w:rsid w:val="00532461"/>
    <w:rsid w:val="0053779F"/>
    <w:rsid w:val="00540E21"/>
    <w:rsid w:val="0054189D"/>
    <w:rsid w:val="00543FE0"/>
    <w:rsid w:val="00546E40"/>
    <w:rsid w:val="00547C96"/>
    <w:rsid w:val="0056149B"/>
    <w:rsid w:val="00565206"/>
    <w:rsid w:val="00567274"/>
    <w:rsid w:val="005A4A47"/>
    <w:rsid w:val="005C43EC"/>
    <w:rsid w:val="005C6B9E"/>
    <w:rsid w:val="005D5017"/>
    <w:rsid w:val="005D6577"/>
    <w:rsid w:val="005E4DCC"/>
    <w:rsid w:val="005E6767"/>
    <w:rsid w:val="00600312"/>
    <w:rsid w:val="00605DDF"/>
    <w:rsid w:val="0060760E"/>
    <w:rsid w:val="00612AF1"/>
    <w:rsid w:val="00616413"/>
    <w:rsid w:val="00616F80"/>
    <w:rsid w:val="00623D59"/>
    <w:rsid w:val="0063059C"/>
    <w:rsid w:val="00651AB6"/>
    <w:rsid w:val="006554AA"/>
    <w:rsid w:val="006564D1"/>
    <w:rsid w:val="00656CC0"/>
    <w:rsid w:val="0066472C"/>
    <w:rsid w:val="006667D8"/>
    <w:rsid w:val="00676001"/>
    <w:rsid w:val="006810A4"/>
    <w:rsid w:val="006A05E2"/>
    <w:rsid w:val="006B0E3A"/>
    <w:rsid w:val="006B5D35"/>
    <w:rsid w:val="006C7FFD"/>
    <w:rsid w:val="006D114C"/>
    <w:rsid w:val="006D21F0"/>
    <w:rsid w:val="006E5EA8"/>
    <w:rsid w:val="006F5951"/>
    <w:rsid w:val="006F6AB2"/>
    <w:rsid w:val="00717CA4"/>
    <w:rsid w:val="00734CFB"/>
    <w:rsid w:val="00745739"/>
    <w:rsid w:val="00751FBD"/>
    <w:rsid w:val="007567BC"/>
    <w:rsid w:val="00756D7D"/>
    <w:rsid w:val="007575D6"/>
    <w:rsid w:val="0075760C"/>
    <w:rsid w:val="00786387"/>
    <w:rsid w:val="00793C0D"/>
    <w:rsid w:val="007968E7"/>
    <w:rsid w:val="007C3CDC"/>
    <w:rsid w:val="007E345D"/>
    <w:rsid w:val="007F39BD"/>
    <w:rsid w:val="00807443"/>
    <w:rsid w:val="00813839"/>
    <w:rsid w:val="008257D8"/>
    <w:rsid w:val="00826AEE"/>
    <w:rsid w:val="00830502"/>
    <w:rsid w:val="00830CB5"/>
    <w:rsid w:val="008411A5"/>
    <w:rsid w:val="00843667"/>
    <w:rsid w:val="00846216"/>
    <w:rsid w:val="008512DC"/>
    <w:rsid w:val="008512FA"/>
    <w:rsid w:val="00851661"/>
    <w:rsid w:val="00886EF9"/>
    <w:rsid w:val="008A4AF0"/>
    <w:rsid w:val="008C31AB"/>
    <w:rsid w:val="008D05DE"/>
    <w:rsid w:val="008D12FB"/>
    <w:rsid w:val="008D3160"/>
    <w:rsid w:val="008D3C35"/>
    <w:rsid w:val="008F0C7D"/>
    <w:rsid w:val="008F1D53"/>
    <w:rsid w:val="0090062F"/>
    <w:rsid w:val="00905D35"/>
    <w:rsid w:val="0091108A"/>
    <w:rsid w:val="00913B97"/>
    <w:rsid w:val="0092051F"/>
    <w:rsid w:val="009304CD"/>
    <w:rsid w:val="009315F2"/>
    <w:rsid w:val="00933018"/>
    <w:rsid w:val="00941899"/>
    <w:rsid w:val="009465D3"/>
    <w:rsid w:val="00952DA3"/>
    <w:rsid w:val="00974369"/>
    <w:rsid w:val="00983A0A"/>
    <w:rsid w:val="0098774D"/>
    <w:rsid w:val="009A3F8C"/>
    <w:rsid w:val="009A536F"/>
    <w:rsid w:val="009A7280"/>
    <w:rsid w:val="009C0B1A"/>
    <w:rsid w:val="009D06B6"/>
    <w:rsid w:val="009E0542"/>
    <w:rsid w:val="009E24A1"/>
    <w:rsid w:val="009E4FCB"/>
    <w:rsid w:val="009F38A0"/>
    <w:rsid w:val="009F75FB"/>
    <w:rsid w:val="00A041F2"/>
    <w:rsid w:val="00A169AE"/>
    <w:rsid w:val="00A17664"/>
    <w:rsid w:val="00A17B28"/>
    <w:rsid w:val="00A2348A"/>
    <w:rsid w:val="00A53A40"/>
    <w:rsid w:val="00A63AA3"/>
    <w:rsid w:val="00A7542D"/>
    <w:rsid w:val="00A901A2"/>
    <w:rsid w:val="00AA0E9A"/>
    <w:rsid w:val="00AA16F0"/>
    <w:rsid w:val="00AA21C6"/>
    <w:rsid w:val="00AA41BB"/>
    <w:rsid w:val="00AB0364"/>
    <w:rsid w:val="00AB651B"/>
    <w:rsid w:val="00AC3DA2"/>
    <w:rsid w:val="00AD4011"/>
    <w:rsid w:val="00AE08D3"/>
    <w:rsid w:val="00B02CDF"/>
    <w:rsid w:val="00B3447E"/>
    <w:rsid w:val="00B459EF"/>
    <w:rsid w:val="00B47EF0"/>
    <w:rsid w:val="00B57407"/>
    <w:rsid w:val="00B63BF6"/>
    <w:rsid w:val="00B72A14"/>
    <w:rsid w:val="00B740C0"/>
    <w:rsid w:val="00B751A6"/>
    <w:rsid w:val="00B90DE1"/>
    <w:rsid w:val="00BB63FB"/>
    <w:rsid w:val="00BE48B4"/>
    <w:rsid w:val="00BF0564"/>
    <w:rsid w:val="00BF2395"/>
    <w:rsid w:val="00BF2EDB"/>
    <w:rsid w:val="00BF6E28"/>
    <w:rsid w:val="00C0154F"/>
    <w:rsid w:val="00C132E5"/>
    <w:rsid w:val="00C1435C"/>
    <w:rsid w:val="00C2695B"/>
    <w:rsid w:val="00C2798F"/>
    <w:rsid w:val="00C3132A"/>
    <w:rsid w:val="00C32D24"/>
    <w:rsid w:val="00C37957"/>
    <w:rsid w:val="00C41DAA"/>
    <w:rsid w:val="00C51FC6"/>
    <w:rsid w:val="00C648D9"/>
    <w:rsid w:val="00C758A2"/>
    <w:rsid w:val="00C811E7"/>
    <w:rsid w:val="00C87A9A"/>
    <w:rsid w:val="00C95E9A"/>
    <w:rsid w:val="00CA5031"/>
    <w:rsid w:val="00CA57D2"/>
    <w:rsid w:val="00CA59C6"/>
    <w:rsid w:val="00CC04CB"/>
    <w:rsid w:val="00CC59A1"/>
    <w:rsid w:val="00CD417A"/>
    <w:rsid w:val="00CE1987"/>
    <w:rsid w:val="00CE3881"/>
    <w:rsid w:val="00CE6383"/>
    <w:rsid w:val="00CF1403"/>
    <w:rsid w:val="00D03355"/>
    <w:rsid w:val="00D16F83"/>
    <w:rsid w:val="00D2585E"/>
    <w:rsid w:val="00D40395"/>
    <w:rsid w:val="00D41B2E"/>
    <w:rsid w:val="00D53452"/>
    <w:rsid w:val="00D76D4D"/>
    <w:rsid w:val="00D8305A"/>
    <w:rsid w:val="00D900F4"/>
    <w:rsid w:val="00DA0D0D"/>
    <w:rsid w:val="00DA137F"/>
    <w:rsid w:val="00DC4FA7"/>
    <w:rsid w:val="00DF12A8"/>
    <w:rsid w:val="00E07229"/>
    <w:rsid w:val="00E1622F"/>
    <w:rsid w:val="00E16D58"/>
    <w:rsid w:val="00E24498"/>
    <w:rsid w:val="00E30F89"/>
    <w:rsid w:val="00E35ADD"/>
    <w:rsid w:val="00E628DD"/>
    <w:rsid w:val="00E659E7"/>
    <w:rsid w:val="00E73AB2"/>
    <w:rsid w:val="00E73FFF"/>
    <w:rsid w:val="00E76CED"/>
    <w:rsid w:val="00E81B16"/>
    <w:rsid w:val="00E81F29"/>
    <w:rsid w:val="00E912A8"/>
    <w:rsid w:val="00EE098C"/>
    <w:rsid w:val="00EE0D62"/>
    <w:rsid w:val="00EF633B"/>
    <w:rsid w:val="00EF6585"/>
    <w:rsid w:val="00F0384D"/>
    <w:rsid w:val="00F21014"/>
    <w:rsid w:val="00F43C96"/>
    <w:rsid w:val="00F46DE9"/>
    <w:rsid w:val="00F5322D"/>
    <w:rsid w:val="00F558FB"/>
    <w:rsid w:val="00F71BFF"/>
    <w:rsid w:val="00F77EA2"/>
    <w:rsid w:val="00FA6995"/>
    <w:rsid w:val="00FC58C3"/>
    <w:rsid w:val="00FC5B43"/>
    <w:rsid w:val="00FF2E0F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6FCBE"/>
  <w15:docId w15:val="{A8A0EFB1-C387-4C8C-B940-29537A4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B9"/>
    <w:pPr>
      <w:widowControl w:val="0"/>
      <w:spacing w:after="120"/>
    </w:pPr>
    <w:rPr>
      <w:rFonts w:ascii="Verdana" w:hAnsi="Verdana"/>
      <w:snapToGrid w:val="0"/>
      <w:sz w:val="22"/>
      <w:lang w:val="en-US"/>
    </w:rPr>
  </w:style>
  <w:style w:type="paragraph" w:styleId="Ttulo1">
    <w:name w:val="heading 1"/>
    <w:basedOn w:val="Nivell1"/>
    <w:next w:val="Normal"/>
    <w:qFormat/>
    <w:rsid w:val="00503CB9"/>
    <w:pPr>
      <w:ind w:firstLine="0"/>
      <w:outlineLvl w:val="0"/>
    </w:pPr>
    <w:rPr>
      <w:sz w:val="36"/>
    </w:rPr>
  </w:style>
  <w:style w:type="paragraph" w:styleId="Ttulo2">
    <w:name w:val="heading 2"/>
    <w:basedOn w:val="Nivell2"/>
    <w:next w:val="Normal"/>
    <w:autoRedefine/>
    <w:qFormat/>
    <w:rsid w:val="001E5E62"/>
    <w:pPr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503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u w:val="single"/>
    </w:rPr>
  </w:style>
  <w:style w:type="paragraph" w:styleId="Ttulo4">
    <w:name w:val="heading 4"/>
    <w:basedOn w:val="Normal"/>
    <w:next w:val="Normal"/>
    <w:qFormat/>
    <w:rsid w:val="00503CB9"/>
    <w:pPr>
      <w:jc w:val="center"/>
      <w:outlineLvl w:val="3"/>
    </w:pPr>
    <w:rPr>
      <w:b/>
      <w:sz w:val="32"/>
      <w:szCs w:val="32"/>
      <w:lang w:val="ca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76D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lang w:val="es-ES_tradnl"/>
    </w:rPr>
  </w:style>
  <w:style w:type="paragraph" w:styleId="Sangra2detindependiente">
    <w:name w:val="Body Text Indent 2"/>
    <w:basedOn w:val="Normal"/>
    <w:pPr>
      <w:ind w:left="708"/>
    </w:pPr>
    <w:rPr>
      <w:rFonts w:ascii="Arial" w:hAnsi="Arial" w:cs="Arial"/>
      <w:lang w:val="ca-ES"/>
    </w:rPr>
  </w:style>
  <w:style w:type="paragraph" w:styleId="Sangra3detindependiente">
    <w:name w:val="Body Text Indent 3"/>
    <w:basedOn w:val="Normal"/>
    <w:pPr>
      <w:ind w:left="2124"/>
      <w:jc w:val="both"/>
    </w:pPr>
    <w:rPr>
      <w:rFonts w:ascii="Arial" w:hAnsi="Arial" w:cs="Arial"/>
      <w:lang w:val="ca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ivell1">
    <w:name w:val="Nivell1"/>
    <w:basedOn w:val="Normal"/>
    <w:rsid w:val="00503CB9"/>
    <w:pPr>
      <w:pageBreakBefore/>
      <w:widowControl/>
      <w:pBdr>
        <w:bottom w:val="thickThinSmallGap" w:sz="24" w:space="1" w:color="808000"/>
      </w:pBdr>
      <w:spacing w:before="120" w:after="480"/>
      <w:ind w:firstLine="709"/>
    </w:pPr>
    <w:rPr>
      <w:rFonts w:ascii="Copperplate Gothic Bold" w:hAnsi="Copperplate Gothic Bold"/>
      <w:b/>
      <w:smallCaps/>
      <w:snapToGrid/>
      <w:spacing w:val="20"/>
      <w:sz w:val="44"/>
      <w:lang w:val="ca-ES"/>
    </w:rPr>
  </w:style>
  <w:style w:type="paragraph" w:customStyle="1" w:styleId="Estilo1">
    <w:name w:val="Estilo1"/>
    <w:basedOn w:val="Ttulo4"/>
    <w:rPr>
      <w:sz w:val="24"/>
    </w:rPr>
  </w:style>
  <w:style w:type="paragraph" w:customStyle="1" w:styleId="Nivell2">
    <w:name w:val="Nivell2"/>
    <w:basedOn w:val="Ttulo1"/>
    <w:rsid w:val="00503CB9"/>
    <w:pPr>
      <w:keepNext/>
      <w:pageBreakBefore w:val="0"/>
      <w:pBdr>
        <w:bottom w:val="double" w:sz="12" w:space="1" w:color="808000"/>
      </w:pBdr>
      <w:spacing w:after="240"/>
    </w:pPr>
    <w:rPr>
      <w:b w:val="0"/>
      <w:i/>
      <w:spacing w:val="0"/>
      <w:sz w:val="32"/>
    </w:rPr>
  </w:style>
  <w:style w:type="paragraph" w:styleId="Prrafodelista">
    <w:name w:val="List Paragraph"/>
    <w:basedOn w:val="Normal"/>
    <w:uiPriority w:val="34"/>
    <w:qFormat/>
    <w:rsid w:val="0054189D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C95E9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5E9A"/>
    <w:rPr>
      <w:rFonts w:ascii="Tahoma" w:hAnsi="Tahoma" w:cs="Tahoma"/>
      <w:snapToGrid w:val="0"/>
      <w:sz w:val="16"/>
      <w:szCs w:val="16"/>
      <w:lang w:val="en-US"/>
    </w:rPr>
  </w:style>
  <w:style w:type="table" w:styleId="Tablaconcuadrcula">
    <w:name w:val="Table Grid"/>
    <w:basedOn w:val="Tablanormal"/>
    <w:rsid w:val="004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3D5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46DE9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EF633B"/>
    <w:pPr>
      <w:widowControl/>
      <w:spacing w:after="0"/>
    </w:pPr>
    <w:rPr>
      <w:rFonts w:ascii="Consolas" w:eastAsiaTheme="minorHAnsi" w:hAnsi="Consolas" w:cstheme="minorBidi"/>
      <w:snapToGrid/>
      <w:sz w:val="21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F633B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C31AB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semiHidden/>
    <w:rsid w:val="00D76D4D"/>
    <w:rPr>
      <w:rFonts w:asciiTheme="majorHAnsi" w:eastAsiaTheme="majorEastAsia" w:hAnsiTheme="majorHAnsi" w:cstheme="majorBidi"/>
      <w:snapToGrid w:val="0"/>
      <w:color w:val="365F91" w:themeColor="accent1" w:themeShade="BF"/>
      <w:sz w:val="22"/>
      <w:lang w:val="en-US"/>
    </w:rPr>
  </w:style>
  <w:style w:type="character" w:styleId="nfasis">
    <w:name w:val="Emphasis"/>
    <w:basedOn w:val="Fuentedeprrafopredeter"/>
    <w:uiPriority w:val="20"/>
    <w:qFormat/>
    <w:rsid w:val="007968E7"/>
    <w:rPr>
      <w:i/>
      <w:iCs/>
    </w:rPr>
  </w:style>
  <w:style w:type="character" w:styleId="Textoennegrita">
    <w:name w:val="Strong"/>
    <w:basedOn w:val="Fuentedeprrafopredeter"/>
    <w:uiPriority w:val="22"/>
    <w:qFormat/>
    <w:rsid w:val="00EF65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040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7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sz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79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4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886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063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089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.blanco@fje.edu" TargetMode="External"/><Relationship Id="rId13" Type="http://schemas.openxmlformats.org/officeDocument/2006/relationships/header" Target="header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gle.es" TargetMode="External"/><Relationship Id="rId17" Type="http://schemas.openxmlformats.org/officeDocument/2006/relationships/hyperlink" Target="https://www.chiark.greenend.org.uk/~sgtatham/putty/latest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je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gnes.plans@fje.edu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avier\Datos%20de%20programa\Microsoft\Plantillas\XavierPlantillas\FUNIMG02%20Plantilla%20word%2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2AD97-A770-410E-A395-9DA645FA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FUNIMG02 Plantilla word </Template>
  <TotalTime>0</TotalTime>
  <Pages>6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SMX2</vt:lpstr>
    </vt:vector>
  </TitlesOfParts>
  <Company>Personal</Company>
  <LinksUpToDate>false</LinksUpToDate>
  <CharactersWithSpaces>5905</CharactersWithSpaces>
  <SharedDoc>false</SharedDoc>
  <HLinks>
    <vt:vector size="6" baseType="variant">
      <vt:variant>
        <vt:i4>1638520</vt:i4>
      </vt:variant>
      <vt:variant>
        <vt:i4>0</vt:i4>
      </vt:variant>
      <vt:variant>
        <vt:i4>0</vt:i4>
      </vt:variant>
      <vt:variant>
        <vt:i4>5</vt:i4>
      </vt:variant>
      <vt:variant>
        <vt:lpwstr>mailto:pedro.blanco@fje.edu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</dc:title>
  <dc:creator>Pedro José Blanco Andrés</dc:creator>
  <cp:lastModifiedBy>Pedro José Blanco Andrés</cp:lastModifiedBy>
  <cp:revision>2</cp:revision>
  <cp:lastPrinted>2024-04-18T13:31:00Z</cp:lastPrinted>
  <dcterms:created xsi:type="dcterms:W3CDTF">2025-04-01T18:19:00Z</dcterms:created>
  <dcterms:modified xsi:type="dcterms:W3CDTF">2025-04-01T18:19:00Z</dcterms:modified>
</cp:coreProperties>
</file>